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D17D" w14:textId="2CE6A493" w:rsidR="0080378D" w:rsidRDefault="009C4388" w:rsidP="00EF197B">
      <w:pPr>
        <w:pStyle w:val="Title"/>
        <w:tabs>
          <w:tab w:val="right" w:pos="9360"/>
        </w:tabs>
      </w:pPr>
      <w:r>
        <w:t>Object Oriented Systems – Assignment 1</w:t>
      </w:r>
      <w:r w:rsidR="00EF197B">
        <w:tab/>
      </w:r>
    </w:p>
    <w:sdt>
      <w:sdtPr>
        <w:id w:val="1016194498"/>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2165C57F" w14:textId="0308A230" w:rsidR="00AE7032" w:rsidRDefault="00AE7032">
          <w:pPr>
            <w:pStyle w:val="TOCHeading"/>
          </w:pPr>
          <w:r>
            <w:t>Contents</w:t>
          </w:r>
        </w:p>
        <w:p w14:paraId="7CE885DA" w14:textId="77777777" w:rsidR="00AE7032" w:rsidRDefault="00AE7032">
          <w:pPr>
            <w:pStyle w:val="TOC1"/>
            <w:tabs>
              <w:tab w:val="left" w:pos="440"/>
              <w:tab w:val="right" w:leader="dot" w:pos="9350"/>
            </w:tabs>
            <w:rPr>
              <w:noProof/>
            </w:rPr>
          </w:pPr>
          <w:r>
            <w:fldChar w:fldCharType="begin"/>
          </w:r>
          <w:r>
            <w:instrText xml:space="preserve"> TOC \o "1-3" \h \z \u </w:instrText>
          </w:r>
          <w:r>
            <w:fldChar w:fldCharType="separate"/>
          </w:r>
          <w:hyperlink w:anchor="_Toc446880187" w:history="1">
            <w:r w:rsidRPr="00795183">
              <w:rPr>
                <w:rStyle w:val="Hyperlink"/>
                <w:noProof/>
              </w:rPr>
              <w:t>2</w:t>
            </w:r>
            <w:r>
              <w:rPr>
                <w:noProof/>
              </w:rPr>
              <w:tab/>
            </w:r>
            <w:r w:rsidRPr="00795183">
              <w:rPr>
                <w:rStyle w:val="Hyperlink"/>
                <w:noProof/>
              </w:rPr>
              <w:t>Task</w:t>
            </w:r>
            <w:r>
              <w:rPr>
                <w:noProof/>
                <w:webHidden/>
              </w:rPr>
              <w:tab/>
            </w:r>
            <w:r>
              <w:rPr>
                <w:noProof/>
                <w:webHidden/>
              </w:rPr>
              <w:fldChar w:fldCharType="begin"/>
            </w:r>
            <w:r>
              <w:rPr>
                <w:noProof/>
                <w:webHidden/>
              </w:rPr>
              <w:instrText xml:space="preserve"> PAGEREF _Toc446880187 \h </w:instrText>
            </w:r>
            <w:r>
              <w:rPr>
                <w:noProof/>
                <w:webHidden/>
              </w:rPr>
            </w:r>
            <w:r>
              <w:rPr>
                <w:noProof/>
                <w:webHidden/>
              </w:rPr>
              <w:fldChar w:fldCharType="separate"/>
            </w:r>
            <w:r>
              <w:rPr>
                <w:noProof/>
                <w:webHidden/>
              </w:rPr>
              <w:t>1</w:t>
            </w:r>
            <w:r>
              <w:rPr>
                <w:noProof/>
                <w:webHidden/>
              </w:rPr>
              <w:fldChar w:fldCharType="end"/>
            </w:r>
          </w:hyperlink>
        </w:p>
        <w:p w14:paraId="7F640024" w14:textId="77777777" w:rsidR="00AE7032" w:rsidRDefault="00AE7032">
          <w:pPr>
            <w:pStyle w:val="TOC2"/>
            <w:tabs>
              <w:tab w:val="left" w:pos="880"/>
              <w:tab w:val="right" w:leader="dot" w:pos="9350"/>
            </w:tabs>
            <w:rPr>
              <w:noProof/>
            </w:rPr>
          </w:pPr>
          <w:hyperlink w:anchor="_Toc446880188" w:history="1">
            <w:r w:rsidRPr="00795183">
              <w:rPr>
                <w:rStyle w:val="Hyperlink"/>
                <w:noProof/>
              </w:rPr>
              <w:t>2.1</w:t>
            </w:r>
            <w:r>
              <w:rPr>
                <w:noProof/>
              </w:rPr>
              <w:tab/>
            </w:r>
            <w:r w:rsidRPr="00795183">
              <w:rPr>
                <w:rStyle w:val="Hyperlink"/>
                <w:noProof/>
              </w:rPr>
              <w:t>Functionality required</w:t>
            </w:r>
            <w:r>
              <w:rPr>
                <w:noProof/>
                <w:webHidden/>
              </w:rPr>
              <w:tab/>
            </w:r>
            <w:r>
              <w:rPr>
                <w:noProof/>
                <w:webHidden/>
              </w:rPr>
              <w:fldChar w:fldCharType="begin"/>
            </w:r>
            <w:r>
              <w:rPr>
                <w:noProof/>
                <w:webHidden/>
              </w:rPr>
              <w:instrText xml:space="preserve"> PAGEREF _Toc446880188 \h </w:instrText>
            </w:r>
            <w:r>
              <w:rPr>
                <w:noProof/>
                <w:webHidden/>
              </w:rPr>
            </w:r>
            <w:r>
              <w:rPr>
                <w:noProof/>
                <w:webHidden/>
              </w:rPr>
              <w:fldChar w:fldCharType="separate"/>
            </w:r>
            <w:r>
              <w:rPr>
                <w:noProof/>
                <w:webHidden/>
              </w:rPr>
              <w:t>1</w:t>
            </w:r>
            <w:r>
              <w:rPr>
                <w:noProof/>
                <w:webHidden/>
              </w:rPr>
              <w:fldChar w:fldCharType="end"/>
            </w:r>
          </w:hyperlink>
        </w:p>
        <w:p w14:paraId="3A666056" w14:textId="77777777" w:rsidR="00AE7032" w:rsidRDefault="00AE7032">
          <w:pPr>
            <w:pStyle w:val="TOC2"/>
            <w:tabs>
              <w:tab w:val="left" w:pos="880"/>
              <w:tab w:val="right" w:leader="dot" w:pos="9350"/>
            </w:tabs>
            <w:rPr>
              <w:noProof/>
            </w:rPr>
          </w:pPr>
          <w:hyperlink w:anchor="_Toc446880189" w:history="1">
            <w:r w:rsidRPr="00795183">
              <w:rPr>
                <w:rStyle w:val="Hyperlink"/>
                <w:noProof/>
              </w:rPr>
              <w:t>2.2</w:t>
            </w:r>
            <w:r>
              <w:rPr>
                <w:noProof/>
              </w:rPr>
              <w:tab/>
            </w:r>
            <w:r w:rsidRPr="00795183">
              <w:rPr>
                <w:rStyle w:val="Hyperlink"/>
                <w:noProof/>
              </w:rPr>
              <w:t>Overall Key Requirements</w:t>
            </w:r>
            <w:r>
              <w:rPr>
                <w:noProof/>
                <w:webHidden/>
              </w:rPr>
              <w:tab/>
            </w:r>
            <w:r>
              <w:rPr>
                <w:noProof/>
                <w:webHidden/>
              </w:rPr>
              <w:fldChar w:fldCharType="begin"/>
            </w:r>
            <w:r>
              <w:rPr>
                <w:noProof/>
                <w:webHidden/>
              </w:rPr>
              <w:instrText xml:space="preserve"> PAGEREF _Toc446880189 \h </w:instrText>
            </w:r>
            <w:r>
              <w:rPr>
                <w:noProof/>
                <w:webHidden/>
              </w:rPr>
            </w:r>
            <w:r>
              <w:rPr>
                <w:noProof/>
                <w:webHidden/>
              </w:rPr>
              <w:fldChar w:fldCharType="separate"/>
            </w:r>
            <w:r>
              <w:rPr>
                <w:noProof/>
                <w:webHidden/>
              </w:rPr>
              <w:t>1</w:t>
            </w:r>
            <w:r>
              <w:rPr>
                <w:noProof/>
                <w:webHidden/>
              </w:rPr>
              <w:fldChar w:fldCharType="end"/>
            </w:r>
          </w:hyperlink>
        </w:p>
        <w:p w14:paraId="048A9571" w14:textId="77777777" w:rsidR="00AE7032" w:rsidRDefault="00AE7032">
          <w:pPr>
            <w:pStyle w:val="TOC2"/>
            <w:tabs>
              <w:tab w:val="left" w:pos="880"/>
              <w:tab w:val="right" w:leader="dot" w:pos="9350"/>
            </w:tabs>
            <w:rPr>
              <w:noProof/>
            </w:rPr>
          </w:pPr>
          <w:hyperlink w:anchor="_Toc446880190" w:history="1">
            <w:r w:rsidRPr="00795183">
              <w:rPr>
                <w:rStyle w:val="Hyperlink"/>
                <w:noProof/>
              </w:rPr>
              <w:t>2.3</w:t>
            </w:r>
            <w:r>
              <w:rPr>
                <w:noProof/>
              </w:rPr>
              <w:tab/>
            </w:r>
            <w:r w:rsidRPr="00795183">
              <w:rPr>
                <w:rStyle w:val="Hyperlink"/>
                <w:noProof/>
              </w:rPr>
              <w:t>Server/Client requirements</w:t>
            </w:r>
            <w:r>
              <w:rPr>
                <w:noProof/>
                <w:webHidden/>
              </w:rPr>
              <w:tab/>
            </w:r>
            <w:r>
              <w:rPr>
                <w:noProof/>
                <w:webHidden/>
              </w:rPr>
              <w:fldChar w:fldCharType="begin"/>
            </w:r>
            <w:r>
              <w:rPr>
                <w:noProof/>
                <w:webHidden/>
              </w:rPr>
              <w:instrText xml:space="preserve"> PAGEREF _Toc446880190 \h </w:instrText>
            </w:r>
            <w:r>
              <w:rPr>
                <w:noProof/>
                <w:webHidden/>
              </w:rPr>
            </w:r>
            <w:r>
              <w:rPr>
                <w:noProof/>
                <w:webHidden/>
              </w:rPr>
              <w:fldChar w:fldCharType="separate"/>
            </w:r>
            <w:r>
              <w:rPr>
                <w:noProof/>
                <w:webHidden/>
              </w:rPr>
              <w:t>1</w:t>
            </w:r>
            <w:r>
              <w:rPr>
                <w:noProof/>
                <w:webHidden/>
              </w:rPr>
              <w:fldChar w:fldCharType="end"/>
            </w:r>
          </w:hyperlink>
        </w:p>
        <w:p w14:paraId="5393CD7E" w14:textId="77777777" w:rsidR="00AE7032" w:rsidRDefault="00AE7032">
          <w:pPr>
            <w:pStyle w:val="TOC1"/>
            <w:tabs>
              <w:tab w:val="right" w:leader="dot" w:pos="9350"/>
            </w:tabs>
            <w:rPr>
              <w:noProof/>
            </w:rPr>
          </w:pPr>
          <w:hyperlink w:anchor="_Toc446880191" w:history="1">
            <w:r w:rsidRPr="00795183">
              <w:rPr>
                <w:rStyle w:val="Hyperlink"/>
                <w:noProof/>
              </w:rPr>
              <w:t>Approach</w:t>
            </w:r>
            <w:r>
              <w:rPr>
                <w:noProof/>
                <w:webHidden/>
              </w:rPr>
              <w:tab/>
            </w:r>
            <w:r>
              <w:rPr>
                <w:noProof/>
                <w:webHidden/>
              </w:rPr>
              <w:fldChar w:fldCharType="begin"/>
            </w:r>
            <w:r>
              <w:rPr>
                <w:noProof/>
                <w:webHidden/>
              </w:rPr>
              <w:instrText xml:space="preserve"> PAGEREF _Toc446880191 \h </w:instrText>
            </w:r>
            <w:r>
              <w:rPr>
                <w:noProof/>
                <w:webHidden/>
              </w:rPr>
            </w:r>
            <w:r>
              <w:rPr>
                <w:noProof/>
                <w:webHidden/>
              </w:rPr>
              <w:fldChar w:fldCharType="separate"/>
            </w:r>
            <w:r>
              <w:rPr>
                <w:noProof/>
                <w:webHidden/>
              </w:rPr>
              <w:t>2</w:t>
            </w:r>
            <w:r>
              <w:rPr>
                <w:noProof/>
                <w:webHidden/>
              </w:rPr>
              <w:fldChar w:fldCharType="end"/>
            </w:r>
          </w:hyperlink>
        </w:p>
        <w:p w14:paraId="683F3283" w14:textId="77777777" w:rsidR="00AE7032" w:rsidRDefault="00AE7032">
          <w:pPr>
            <w:pStyle w:val="TOC1"/>
            <w:tabs>
              <w:tab w:val="left" w:pos="440"/>
              <w:tab w:val="right" w:leader="dot" w:pos="9350"/>
            </w:tabs>
            <w:rPr>
              <w:noProof/>
            </w:rPr>
          </w:pPr>
          <w:hyperlink w:anchor="_Toc446880192" w:history="1">
            <w:r w:rsidRPr="00795183">
              <w:rPr>
                <w:rStyle w:val="Hyperlink"/>
                <w:noProof/>
              </w:rPr>
              <w:t>3</w:t>
            </w:r>
            <w:r>
              <w:rPr>
                <w:noProof/>
              </w:rPr>
              <w:tab/>
            </w:r>
            <w:r w:rsidRPr="00795183">
              <w:rPr>
                <w:rStyle w:val="Hyperlink"/>
                <w:noProof/>
              </w:rPr>
              <w:t>The Protocol</w:t>
            </w:r>
            <w:r>
              <w:rPr>
                <w:noProof/>
                <w:webHidden/>
              </w:rPr>
              <w:tab/>
            </w:r>
            <w:r>
              <w:rPr>
                <w:noProof/>
                <w:webHidden/>
              </w:rPr>
              <w:fldChar w:fldCharType="begin"/>
            </w:r>
            <w:r>
              <w:rPr>
                <w:noProof/>
                <w:webHidden/>
              </w:rPr>
              <w:instrText xml:space="preserve"> PAGEREF _Toc446880192 \h </w:instrText>
            </w:r>
            <w:r>
              <w:rPr>
                <w:noProof/>
                <w:webHidden/>
              </w:rPr>
            </w:r>
            <w:r>
              <w:rPr>
                <w:noProof/>
                <w:webHidden/>
              </w:rPr>
              <w:fldChar w:fldCharType="separate"/>
            </w:r>
            <w:r>
              <w:rPr>
                <w:noProof/>
                <w:webHidden/>
              </w:rPr>
              <w:t>2</w:t>
            </w:r>
            <w:r>
              <w:rPr>
                <w:noProof/>
                <w:webHidden/>
              </w:rPr>
              <w:fldChar w:fldCharType="end"/>
            </w:r>
          </w:hyperlink>
        </w:p>
        <w:p w14:paraId="5B81C054" w14:textId="77777777" w:rsidR="00AE7032" w:rsidRDefault="00AE7032">
          <w:pPr>
            <w:pStyle w:val="TOC2"/>
            <w:tabs>
              <w:tab w:val="left" w:pos="880"/>
              <w:tab w:val="right" w:leader="dot" w:pos="9350"/>
            </w:tabs>
            <w:rPr>
              <w:noProof/>
            </w:rPr>
          </w:pPr>
          <w:hyperlink w:anchor="_Toc446880193" w:history="1">
            <w:r w:rsidRPr="00795183">
              <w:rPr>
                <w:rStyle w:val="Hyperlink"/>
                <w:noProof/>
              </w:rPr>
              <w:t>3.1</w:t>
            </w:r>
            <w:r>
              <w:rPr>
                <w:noProof/>
              </w:rPr>
              <w:tab/>
            </w:r>
            <w:r w:rsidRPr="00795183">
              <w:rPr>
                <w:rStyle w:val="Hyperlink"/>
                <w:noProof/>
              </w:rPr>
              <w:t>Authentication Process</w:t>
            </w:r>
            <w:r>
              <w:rPr>
                <w:noProof/>
                <w:webHidden/>
              </w:rPr>
              <w:tab/>
            </w:r>
            <w:r>
              <w:rPr>
                <w:noProof/>
                <w:webHidden/>
              </w:rPr>
              <w:fldChar w:fldCharType="begin"/>
            </w:r>
            <w:r>
              <w:rPr>
                <w:noProof/>
                <w:webHidden/>
              </w:rPr>
              <w:instrText xml:space="preserve"> PAGEREF _Toc446880193 \h </w:instrText>
            </w:r>
            <w:r>
              <w:rPr>
                <w:noProof/>
                <w:webHidden/>
              </w:rPr>
            </w:r>
            <w:r>
              <w:rPr>
                <w:noProof/>
                <w:webHidden/>
              </w:rPr>
              <w:fldChar w:fldCharType="separate"/>
            </w:r>
            <w:r>
              <w:rPr>
                <w:noProof/>
                <w:webHidden/>
              </w:rPr>
              <w:t>2</w:t>
            </w:r>
            <w:r>
              <w:rPr>
                <w:noProof/>
                <w:webHidden/>
              </w:rPr>
              <w:fldChar w:fldCharType="end"/>
            </w:r>
          </w:hyperlink>
        </w:p>
        <w:p w14:paraId="1BBC3035" w14:textId="77777777" w:rsidR="00AE7032" w:rsidRDefault="00AE7032">
          <w:pPr>
            <w:pStyle w:val="TOC1"/>
            <w:tabs>
              <w:tab w:val="left" w:pos="440"/>
              <w:tab w:val="right" w:leader="dot" w:pos="9350"/>
            </w:tabs>
            <w:rPr>
              <w:noProof/>
            </w:rPr>
          </w:pPr>
          <w:hyperlink w:anchor="_Toc446880194" w:history="1">
            <w:r w:rsidRPr="00795183">
              <w:rPr>
                <w:rStyle w:val="Hyperlink"/>
                <w:noProof/>
              </w:rPr>
              <w:t>4</w:t>
            </w:r>
            <w:r>
              <w:rPr>
                <w:noProof/>
              </w:rPr>
              <w:tab/>
            </w:r>
            <w:r w:rsidRPr="00795183">
              <w:rPr>
                <w:rStyle w:val="Hyperlink"/>
                <w:noProof/>
              </w:rPr>
              <w:t>How transfers work</w:t>
            </w:r>
            <w:r>
              <w:rPr>
                <w:noProof/>
                <w:webHidden/>
              </w:rPr>
              <w:tab/>
            </w:r>
            <w:r>
              <w:rPr>
                <w:noProof/>
                <w:webHidden/>
              </w:rPr>
              <w:fldChar w:fldCharType="begin"/>
            </w:r>
            <w:r>
              <w:rPr>
                <w:noProof/>
                <w:webHidden/>
              </w:rPr>
              <w:instrText xml:space="preserve"> PAGEREF _Toc446880194 \h </w:instrText>
            </w:r>
            <w:r>
              <w:rPr>
                <w:noProof/>
                <w:webHidden/>
              </w:rPr>
            </w:r>
            <w:r>
              <w:rPr>
                <w:noProof/>
                <w:webHidden/>
              </w:rPr>
              <w:fldChar w:fldCharType="separate"/>
            </w:r>
            <w:r>
              <w:rPr>
                <w:noProof/>
                <w:webHidden/>
              </w:rPr>
              <w:t>3</w:t>
            </w:r>
            <w:r>
              <w:rPr>
                <w:noProof/>
                <w:webHidden/>
              </w:rPr>
              <w:fldChar w:fldCharType="end"/>
            </w:r>
          </w:hyperlink>
        </w:p>
        <w:p w14:paraId="1D9224FE" w14:textId="77777777" w:rsidR="00AE7032" w:rsidRDefault="00AE7032">
          <w:pPr>
            <w:pStyle w:val="TOC2"/>
            <w:tabs>
              <w:tab w:val="left" w:pos="880"/>
              <w:tab w:val="right" w:leader="dot" w:pos="9350"/>
            </w:tabs>
            <w:rPr>
              <w:noProof/>
            </w:rPr>
          </w:pPr>
          <w:hyperlink w:anchor="_Toc446880195" w:history="1">
            <w:r w:rsidRPr="00795183">
              <w:rPr>
                <w:rStyle w:val="Hyperlink"/>
                <w:noProof/>
              </w:rPr>
              <w:t>4.1</w:t>
            </w:r>
            <w:r>
              <w:rPr>
                <w:noProof/>
              </w:rPr>
              <w:tab/>
            </w:r>
            <w:r w:rsidRPr="00795183">
              <w:rPr>
                <w:rStyle w:val="Hyperlink"/>
                <w:noProof/>
              </w:rPr>
              <w:t>How Local Transfers Work</w:t>
            </w:r>
            <w:r>
              <w:rPr>
                <w:noProof/>
                <w:webHidden/>
              </w:rPr>
              <w:tab/>
            </w:r>
            <w:r>
              <w:rPr>
                <w:noProof/>
                <w:webHidden/>
              </w:rPr>
              <w:fldChar w:fldCharType="begin"/>
            </w:r>
            <w:r>
              <w:rPr>
                <w:noProof/>
                <w:webHidden/>
              </w:rPr>
              <w:instrText xml:space="preserve"> PAGEREF _Toc446880195 \h </w:instrText>
            </w:r>
            <w:r>
              <w:rPr>
                <w:noProof/>
                <w:webHidden/>
              </w:rPr>
            </w:r>
            <w:r>
              <w:rPr>
                <w:noProof/>
                <w:webHidden/>
              </w:rPr>
              <w:fldChar w:fldCharType="separate"/>
            </w:r>
            <w:r>
              <w:rPr>
                <w:noProof/>
                <w:webHidden/>
              </w:rPr>
              <w:t>3</w:t>
            </w:r>
            <w:r>
              <w:rPr>
                <w:noProof/>
                <w:webHidden/>
              </w:rPr>
              <w:fldChar w:fldCharType="end"/>
            </w:r>
          </w:hyperlink>
        </w:p>
        <w:p w14:paraId="0AA1DF8C" w14:textId="77777777" w:rsidR="00AE7032" w:rsidRDefault="00AE7032">
          <w:pPr>
            <w:pStyle w:val="TOC3"/>
            <w:tabs>
              <w:tab w:val="left" w:pos="1320"/>
              <w:tab w:val="right" w:leader="dot" w:pos="9350"/>
            </w:tabs>
            <w:rPr>
              <w:noProof/>
            </w:rPr>
          </w:pPr>
          <w:hyperlink w:anchor="_Toc446880196" w:history="1">
            <w:r w:rsidRPr="00795183">
              <w:rPr>
                <w:rStyle w:val="Hyperlink"/>
                <w:noProof/>
              </w:rPr>
              <w:t>4.1.1</w:t>
            </w:r>
            <w:r>
              <w:rPr>
                <w:noProof/>
              </w:rPr>
              <w:tab/>
            </w:r>
            <w:r w:rsidRPr="00795183">
              <w:rPr>
                <w:rStyle w:val="Hyperlink"/>
                <w:noProof/>
              </w:rPr>
              <w:t>What is a local transfer</w:t>
            </w:r>
            <w:r>
              <w:rPr>
                <w:noProof/>
                <w:webHidden/>
              </w:rPr>
              <w:tab/>
            </w:r>
            <w:r>
              <w:rPr>
                <w:noProof/>
                <w:webHidden/>
              </w:rPr>
              <w:fldChar w:fldCharType="begin"/>
            </w:r>
            <w:r>
              <w:rPr>
                <w:noProof/>
                <w:webHidden/>
              </w:rPr>
              <w:instrText xml:space="preserve"> PAGEREF _Toc446880196 \h </w:instrText>
            </w:r>
            <w:r>
              <w:rPr>
                <w:noProof/>
                <w:webHidden/>
              </w:rPr>
            </w:r>
            <w:r>
              <w:rPr>
                <w:noProof/>
                <w:webHidden/>
              </w:rPr>
              <w:fldChar w:fldCharType="separate"/>
            </w:r>
            <w:r>
              <w:rPr>
                <w:noProof/>
                <w:webHidden/>
              </w:rPr>
              <w:t>3</w:t>
            </w:r>
            <w:r>
              <w:rPr>
                <w:noProof/>
                <w:webHidden/>
              </w:rPr>
              <w:fldChar w:fldCharType="end"/>
            </w:r>
          </w:hyperlink>
        </w:p>
        <w:p w14:paraId="7F09A4F8" w14:textId="77777777" w:rsidR="00AE7032" w:rsidRDefault="00AE7032">
          <w:pPr>
            <w:pStyle w:val="TOC2"/>
            <w:tabs>
              <w:tab w:val="left" w:pos="880"/>
              <w:tab w:val="right" w:leader="dot" w:pos="9350"/>
            </w:tabs>
            <w:rPr>
              <w:noProof/>
            </w:rPr>
          </w:pPr>
          <w:hyperlink w:anchor="_Toc446880197" w:history="1">
            <w:r w:rsidRPr="00795183">
              <w:rPr>
                <w:rStyle w:val="Hyperlink"/>
                <w:noProof/>
              </w:rPr>
              <w:t>4.2</w:t>
            </w:r>
            <w:r>
              <w:rPr>
                <w:noProof/>
              </w:rPr>
              <w:tab/>
            </w:r>
            <w:r w:rsidRPr="00795183">
              <w:rPr>
                <w:rStyle w:val="Hyperlink"/>
                <w:noProof/>
              </w:rPr>
              <w:t>How remote transfers work</w:t>
            </w:r>
            <w:r>
              <w:rPr>
                <w:noProof/>
                <w:webHidden/>
              </w:rPr>
              <w:tab/>
            </w:r>
            <w:r>
              <w:rPr>
                <w:noProof/>
                <w:webHidden/>
              </w:rPr>
              <w:fldChar w:fldCharType="begin"/>
            </w:r>
            <w:r>
              <w:rPr>
                <w:noProof/>
                <w:webHidden/>
              </w:rPr>
              <w:instrText xml:space="preserve"> PAGEREF _Toc446880197 \h </w:instrText>
            </w:r>
            <w:r>
              <w:rPr>
                <w:noProof/>
                <w:webHidden/>
              </w:rPr>
            </w:r>
            <w:r>
              <w:rPr>
                <w:noProof/>
                <w:webHidden/>
              </w:rPr>
              <w:fldChar w:fldCharType="separate"/>
            </w:r>
            <w:r>
              <w:rPr>
                <w:noProof/>
                <w:webHidden/>
              </w:rPr>
              <w:t>3</w:t>
            </w:r>
            <w:r>
              <w:rPr>
                <w:noProof/>
                <w:webHidden/>
              </w:rPr>
              <w:fldChar w:fldCharType="end"/>
            </w:r>
          </w:hyperlink>
        </w:p>
        <w:p w14:paraId="300AB741" w14:textId="77777777" w:rsidR="00AE7032" w:rsidRDefault="00AE7032">
          <w:pPr>
            <w:pStyle w:val="TOC3"/>
            <w:tabs>
              <w:tab w:val="left" w:pos="1320"/>
              <w:tab w:val="right" w:leader="dot" w:pos="9350"/>
            </w:tabs>
            <w:rPr>
              <w:noProof/>
            </w:rPr>
          </w:pPr>
          <w:hyperlink w:anchor="_Toc446880198" w:history="1">
            <w:r w:rsidRPr="00795183">
              <w:rPr>
                <w:rStyle w:val="Hyperlink"/>
                <w:noProof/>
              </w:rPr>
              <w:t>4.2.1</w:t>
            </w:r>
            <w:r>
              <w:rPr>
                <w:noProof/>
              </w:rPr>
              <w:tab/>
            </w:r>
            <w:r w:rsidRPr="00795183">
              <w:rPr>
                <w:rStyle w:val="Hyperlink"/>
                <w:noProof/>
              </w:rPr>
              <w:t>What is a remote transfer</w:t>
            </w:r>
            <w:r>
              <w:rPr>
                <w:noProof/>
                <w:webHidden/>
              </w:rPr>
              <w:tab/>
            </w:r>
            <w:r>
              <w:rPr>
                <w:noProof/>
                <w:webHidden/>
              </w:rPr>
              <w:fldChar w:fldCharType="begin"/>
            </w:r>
            <w:r>
              <w:rPr>
                <w:noProof/>
                <w:webHidden/>
              </w:rPr>
              <w:instrText xml:space="preserve"> PAGEREF _Toc446880198 \h </w:instrText>
            </w:r>
            <w:r>
              <w:rPr>
                <w:noProof/>
                <w:webHidden/>
              </w:rPr>
            </w:r>
            <w:r>
              <w:rPr>
                <w:noProof/>
                <w:webHidden/>
              </w:rPr>
              <w:fldChar w:fldCharType="separate"/>
            </w:r>
            <w:r>
              <w:rPr>
                <w:noProof/>
                <w:webHidden/>
              </w:rPr>
              <w:t>3</w:t>
            </w:r>
            <w:r>
              <w:rPr>
                <w:noProof/>
                <w:webHidden/>
              </w:rPr>
              <w:fldChar w:fldCharType="end"/>
            </w:r>
          </w:hyperlink>
        </w:p>
        <w:p w14:paraId="26250784" w14:textId="77777777" w:rsidR="00AE7032" w:rsidRDefault="00AE7032">
          <w:pPr>
            <w:pStyle w:val="TOC3"/>
            <w:tabs>
              <w:tab w:val="left" w:pos="1320"/>
              <w:tab w:val="right" w:leader="dot" w:pos="9350"/>
            </w:tabs>
            <w:rPr>
              <w:noProof/>
            </w:rPr>
          </w:pPr>
          <w:hyperlink w:anchor="_Toc446880199" w:history="1">
            <w:r w:rsidRPr="00795183">
              <w:rPr>
                <w:rStyle w:val="Hyperlink"/>
                <w:noProof/>
              </w:rPr>
              <w:t>4.2.2</w:t>
            </w:r>
            <w:r>
              <w:rPr>
                <w:noProof/>
              </w:rPr>
              <w:tab/>
            </w:r>
            <w:r w:rsidRPr="00795183">
              <w:rPr>
                <w:rStyle w:val="Hyperlink"/>
                <w:noProof/>
              </w:rPr>
              <w:t>Behind the scenes</w:t>
            </w:r>
            <w:r>
              <w:rPr>
                <w:noProof/>
                <w:webHidden/>
              </w:rPr>
              <w:tab/>
            </w:r>
            <w:r>
              <w:rPr>
                <w:noProof/>
                <w:webHidden/>
              </w:rPr>
              <w:fldChar w:fldCharType="begin"/>
            </w:r>
            <w:r>
              <w:rPr>
                <w:noProof/>
                <w:webHidden/>
              </w:rPr>
              <w:instrText xml:space="preserve"> PAGEREF _Toc446880199 \h </w:instrText>
            </w:r>
            <w:r>
              <w:rPr>
                <w:noProof/>
                <w:webHidden/>
              </w:rPr>
            </w:r>
            <w:r>
              <w:rPr>
                <w:noProof/>
                <w:webHidden/>
              </w:rPr>
              <w:fldChar w:fldCharType="separate"/>
            </w:r>
            <w:r>
              <w:rPr>
                <w:noProof/>
                <w:webHidden/>
              </w:rPr>
              <w:t>3</w:t>
            </w:r>
            <w:r>
              <w:rPr>
                <w:noProof/>
                <w:webHidden/>
              </w:rPr>
              <w:fldChar w:fldCharType="end"/>
            </w:r>
          </w:hyperlink>
        </w:p>
        <w:p w14:paraId="759E10B1" w14:textId="77777777" w:rsidR="00AE7032" w:rsidRDefault="00AE7032">
          <w:pPr>
            <w:pStyle w:val="TOC1"/>
            <w:tabs>
              <w:tab w:val="left" w:pos="440"/>
              <w:tab w:val="right" w:leader="dot" w:pos="9350"/>
            </w:tabs>
            <w:rPr>
              <w:noProof/>
            </w:rPr>
          </w:pPr>
          <w:hyperlink w:anchor="_Toc446880200" w:history="1">
            <w:r w:rsidRPr="00795183">
              <w:rPr>
                <w:rStyle w:val="Hyperlink"/>
                <w:noProof/>
              </w:rPr>
              <w:t>5</w:t>
            </w:r>
            <w:r>
              <w:rPr>
                <w:noProof/>
              </w:rPr>
              <w:tab/>
            </w:r>
            <w:r w:rsidRPr="00795183">
              <w:rPr>
                <w:rStyle w:val="Hyperlink"/>
                <w:noProof/>
              </w:rPr>
              <w:t>Implementation issues</w:t>
            </w:r>
            <w:r>
              <w:rPr>
                <w:noProof/>
                <w:webHidden/>
              </w:rPr>
              <w:tab/>
            </w:r>
            <w:r>
              <w:rPr>
                <w:noProof/>
                <w:webHidden/>
              </w:rPr>
              <w:fldChar w:fldCharType="begin"/>
            </w:r>
            <w:r>
              <w:rPr>
                <w:noProof/>
                <w:webHidden/>
              </w:rPr>
              <w:instrText xml:space="preserve"> PAGEREF _Toc446880200 \h </w:instrText>
            </w:r>
            <w:r>
              <w:rPr>
                <w:noProof/>
                <w:webHidden/>
              </w:rPr>
            </w:r>
            <w:r>
              <w:rPr>
                <w:noProof/>
                <w:webHidden/>
              </w:rPr>
              <w:fldChar w:fldCharType="separate"/>
            </w:r>
            <w:r>
              <w:rPr>
                <w:noProof/>
                <w:webHidden/>
              </w:rPr>
              <w:t>4</w:t>
            </w:r>
            <w:r>
              <w:rPr>
                <w:noProof/>
                <w:webHidden/>
              </w:rPr>
              <w:fldChar w:fldCharType="end"/>
            </w:r>
          </w:hyperlink>
        </w:p>
        <w:p w14:paraId="4BF349EA" w14:textId="77777777" w:rsidR="00AE7032" w:rsidRDefault="00AE7032">
          <w:pPr>
            <w:pStyle w:val="TOC1"/>
            <w:tabs>
              <w:tab w:val="left" w:pos="440"/>
              <w:tab w:val="right" w:leader="dot" w:pos="9350"/>
            </w:tabs>
            <w:rPr>
              <w:noProof/>
            </w:rPr>
          </w:pPr>
          <w:hyperlink w:anchor="_Toc446880201" w:history="1">
            <w:r w:rsidRPr="00795183">
              <w:rPr>
                <w:rStyle w:val="Hyperlink"/>
                <w:noProof/>
              </w:rPr>
              <w:t>6</w:t>
            </w:r>
            <w:r>
              <w:rPr>
                <w:noProof/>
              </w:rPr>
              <w:tab/>
            </w:r>
            <w:r w:rsidRPr="00795183">
              <w:rPr>
                <w:rStyle w:val="Hyperlink"/>
                <w:noProof/>
              </w:rPr>
              <w:t>Why I decided to make a protocol for my assignment</w:t>
            </w:r>
            <w:r>
              <w:rPr>
                <w:noProof/>
                <w:webHidden/>
              </w:rPr>
              <w:tab/>
            </w:r>
            <w:r>
              <w:rPr>
                <w:noProof/>
                <w:webHidden/>
              </w:rPr>
              <w:fldChar w:fldCharType="begin"/>
            </w:r>
            <w:r>
              <w:rPr>
                <w:noProof/>
                <w:webHidden/>
              </w:rPr>
              <w:instrText xml:space="preserve"> PAGEREF _Toc446880201 \h </w:instrText>
            </w:r>
            <w:r>
              <w:rPr>
                <w:noProof/>
                <w:webHidden/>
              </w:rPr>
            </w:r>
            <w:r>
              <w:rPr>
                <w:noProof/>
                <w:webHidden/>
              </w:rPr>
              <w:fldChar w:fldCharType="separate"/>
            </w:r>
            <w:r>
              <w:rPr>
                <w:noProof/>
                <w:webHidden/>
              </w:rPr>
              <w:t>4</w:t>
            </w:r>
            <w:r>
              <w:rPr>
                <w:noProof/>
                <w:webHidden/>
              </w:rPr>
              <w:fldChar w:fldCharType="end"/>
            </w:r>
          </w:hyperlink>
        </w:p>
        <w:p w14:paraId="4F677A56" w14:textId="77777777" w:rsidR="00AE7032" w:rsidRDefault="00AE7032">
          <w:pPr>
            <w:pStyle w:val="TOC1"/>
            <w:tabs>
              <w:tab w:val="left" w:pos="440"/>
              <w:tab w:val="right" w:leader="dot" w:pos="9350"/>
            </w:tabs>
            <w:rPr>
              <w:noProof/>
            </w:rPr>
          </w:pPr>
          <w:hyperlink w:anchor="_Toc446880202" w:history="1">
            <w:r w:rsidRPr="00795183">
              <w:rPr>
                <w:rStyle w:val="Hyperlink"/>
                <w:noProof/>
              </w:rPr>
              <w:t>7</w:t>
            </w:r>
            <w:r>
              <w:rPr>
                <w:noProof/>
              </w:rPr>
              <w:tab/>
            </w:r>
            <w:r w:rsidRPr="00795183">
              <w:rPr>
                <w:rStyle w:val="Hyperlink"/>
                <w:noProof/>
              </w:rPr>
              <w:t>What would I change?</w:t>
            </w:r>
            <w:r>
              <w:rPr>
                <w:noProof/>
                <w:webHidden/>
              </w:rPr>
              <w:tab/>
            </w:r>
            <w:r>
              <w:rPr>
                <w:noProof/>
                <w:webHidden/>
              </w:rPr>
              <w:fldChar w:fldCharType="begin"/>
            </w:r>
            <w:r>
              <w:rPr>
                <w:noProof/>
                <w:webHidden/>
              </w:rPr>
              <w:instrText xml:space="preserve"> PAGEREF _Toc446880202 \h </w:instrText>
            </w:r>
            <w:r>
              <w:rPr>
                <w:noProof/>
                <w:webHidden/>
              </w:rPr>
            </w:r>
            <w:r>
              <w:rPr>
                <w:noProof/>
                <w:webHidden/>
              </w:rPr>
              <w:fldChar w:fldCharType="separate"/>
            </w:r>
            <w:r>
              <w:rPr>
                <w:noProof/>
                <w:webHidden/>
              </w:rPr>
              <w:t>4</w:t>
            </w:r>
            <w:r>
              <w:rPr>
                <w:noProof/>
                <w:webHidden/>
              </w:rPr>
              <w:fldChar w:fldCharType="end"/>
            </w:r>
          </w:hyperlink>
        </w:p>
        <w:p w14:paraId="4FCD1766" w14:textId="77777777" w:rsidR="00AE7032" w:rsidRDefault="00AE7032">
          <w:pPr>
            <w:pStyle w:val="TOC1"/>
            <w:tabs>
              <w:tab w:val="left" w:pos="440"/>
              <w:tab w:val="right" w:leader="dot" w:pos="9350"/>
            </w:tabs>
            <w:rPr>
              <w:noProof/>
            </w:rPr>
          </w:pPr>
          <w:hyperlink w:anchor="_Toc446880203" w:history="1">
            <w:r w:rsidRPr="00795183">
              <w:rPr>
                <w:rStyle w:val="Hyperlink"/>
                <w:noProof/>
              </w:rPr>
              <w:t>8</w:t>
            </w:r>
            <w:r>
              <w:rPr>
                <w:noProof/>
              </w:rPr>
              <w:tab/>
            </w:r>
            <w:r w:rsidRPr="00795183">
              <w:rPr>
                <w:rStyle w:val="Hyperlink"/>
                <w:noProof/>
              </w:rPr>
              <w:t>The overdraft system</w:t>
            </w:r>
            <w:r>
              <w:rPr>
                <w:noProof/>
                <w:webHidden/>
              </w:rPr>
              <w:tab/>
            </w:r>
            <w:r>
              <w:rPr>
                <w:noProof/>
                <w:webHidden/>
              </w:rPr>
              <w:fldChar w:fldCharType="begin"/>
            </w:r>
            <w:r>
              <w:rPr>
                <w:noProof/>
                <w:webHidden/>
              </w:rPr>
              <w:instrText xml:space="preserve"> PAGEREF _Toc446880203 \h </w:instrText>
            </w:r>
            <w:r>
              <w:rPr>
                <w:noProof/>
                <w:webHidden/>
              </w:rPr>
            </w:r>
            <w:r>
              <w:rPr>
                <w:noProof/>
                <w:webHidden/>
              </w:rPr>
              <w:fldChar w:fldCharType="separate"/>
            </w:r>
            <w:r>
              <w:rPr>
                <w:noProof/>
                <w:webHidden/>
              </w:rPr>
              <w:t>4</w:t>
            </w:r>
            <w:r>
              <w:rPr>
                <w:noProof/>
                <w:webHidden/>
              </w:rPr>
              <w:fldChar w:fldCharType="end"/>
            </w:r>
          </w:hyperlink>
        </w:p>
        <w:p w14:paraId="0A077BF3" w14:textId="77777777" w:rsidR="00AE7032" w:rsidRDefault="00AE7032">
          <w:pPr>
            <w:pStyle w:val="TOC2"/>
            <w:tabs>
              <w:tab w:val="left" w:pos="880"/>
              <w:tab w:val="right" w:leader="dot" w:pos="9350"/>
            </w:tabs>
            <w:rPr>
              <w:noProof/>
            </w:rPr>
          </w:pPr>
          <w:hyperlink w:anchor="_Toc446880204" w:history="1">
            <w:r w:rsidRPr="00795183">
              <w:rPr>
                <w:rStyle w:val="Hyperlink"/>
                <w:noProof/>
              </w:rPr>
              <w:t>8.1</w:t>
            </w:r>
            <w:r>
              <w:rPr>
                <w:noProof/>
              </w:rPr>
              <w:tab/>
            </w:r>
            <w:r w:rsidRPr="00795183">
              <w:rPr>
                <w:rStyle w:val="Hyperlink"/>
                <w:noProof/>
              </w:rPr>
              <w:t>Entering negative balance</w:t>
            </w:r>
            <w:r>
              <w:rPr>
                <w:noProof/>
                <w:webHidden/>
              </w:rPr>
              <w:tab/>
            </w:r>
            <w:r>
              <w:rPr>
                <w:noProof/>
                <w:webHidden/>
              </w:rPr>
              <w:fldChar w:fldCharType="begin"/>
            </w:r>
            <w:r>
              <w:rPr>
                <w:noProof/>
                <w:webHidden/>
              </w:rPr>
              <w:instrText xml:space="preserve"> PAGEREF _Toc446880204 \h </w:instrText>
            </w:r>
            <w:r>
              <w:rPr>
                <w:noProof/>
                <w:webHidden/>
              </w:rPr>
            </w:r>
            <w:r>
              <w:rPr>
                <w:noProof/>
                <w:webHidden/>
              </w:rPr>
              <w:fldChar w:fldCharType="separate"/>
            </w:r>
            <w:r>
              <w:rPr>
                <w:noProof/>
                <w:webHidden/>
              </w:rPr>
              <w:t>4</w:t>
            </w:r>
            <w:r>
              <w:rPr>
                <w:noProof/>
                <w:webHidden/>
              </w:rPr>
              <w:fldChar w:fldCharType="end"/>
            </w:r>
          </w:hyperlink>
        </w:p>
        <w:p w14:paraId="5C2ACF39" w14:textId="77777777" w:rsidR="00AE7032" w:rsidRDefault="00AE7032">
          <w:pPr>
            <w:pStyle w:val="TOC2"/>
            <w:tabs>
              <w:tab w:val="left" w:pos="880"/>
              <w:tab w:val="right" w:leader="dot" w:pos="9350"/>
            </w:tabs>
            <w:rPr>
              <w:noProof/>
            </w:rPr>
          </w:pPr>
          <w:hyperlink w:anchor="_Toc446880205" w:history="1">
            <w:r w:rsidRPr="00795183">
              <w:rPr>
                <w:rStyle w:val="Hyperlink"/>
                <w:noProof/>
              </w:rPr>
              <w:t>8.2</w:t>
            </w:r>
            <w:r>
              <w:rPr>
                <w:noProof/>
              </w:rPr>
              <w:tab/>
            </w:r>
            <w:r w:rsidRPr="00795183">
              <w:rPr>
                <w:rStyle w:val="Hyperlink"/>
                <w:noProof/>
              </w:rPr>
              <w:t>Daily overdraft check</w:t>
            </w:r>
            <w:r>
              <w:rPr>
                <w:noProof/>
                <w:webHidden/>
              </w:rPr>
              <w:tab/>
            </w:r>
            <w:r>
              <w:rPr>
                <w:noProof/>
                <w:webHidden/>
              </w:rPr>
              <w:fldChar w:fldCharType="begin"/>
            </w:r>
            <w:r>
              <w:rPr>
                <w:noProof/>
                <w:webHidden/>
              </w:rPr>
              <w:instrText xml:space="preserve"> PAGEREF _Toc446880205 \h </w:instrText>
            </w:r>
            <w:r>
              <w:rPr>
                <w:noProof/>
                <w:webHidden/>
              </w:rPr>
            </w:r>
            <w:r>
              <w:rPr>
                <w:noProof/>
                <w:webHidden/>
              </w:rPr>
              <w:fldChar w:fldCharType="separate"/>
            </w:r>
            <w:r>
              <w:rPr>
                <w:noProof/>
                <w:webHidden/>
              </w:rPr>
              <w:t>4</w:t>
            </w:r>
            <w:r>
              <w:rPr>
                <w:noProof/>
                <w:webHidden/>
              </w:rPr>
              <w:fldChar w:fldCharType="end"/>
            </w:r>
          </w:hyperlink>
        </w:p>
        <w:p w14:paraId="715CB584" w14:textId="77777777" w:rsidR="00AE7032" w:rsidRDefault="00AE7032">
          <w:pPr>
            <w:pStyle w:val="TOC2"/>
            <w:tabs>
              <w:tab w:val="left" w:pos="880"/>
              <w:tab w:val="right" w:leader="dot" w:pos="9350"/>
            </w:tabs>
            <w:rPr>
              <w:noProof/>
            </w:rPr>
          </w:pPr>
          <w:hyperlink w:anchor="_Toc446880206" w:history="1">
            <w:r w:rsidRPr="00795183">
              <w:rPr>
                <w:rStyle w:val="Hyperlink"/>
                <w:noProof/>
              </w:rPr>
              <w:t>8.3</w:t>
            </w:r>
            <w:r>
              <w:rPr>
                <w:noProof/>
              </w:rPr>
              <w:tab/>
            </w:r>
            <w:r w:rsidRPr="00795183">
              <w:rPr>
                <w:rStyle w:val="Hyperlink"/>
                <w:noProof/>
              </w:rPr>
              <w:t>Interest rate check</w:t>
            </w:r>
            <w:r>
              <w:rPr>
                <w:noProof/>
                <w:webHidden/>
              </w:rPr>
              <w:tab/>
            </w:r>
            <w:r>
              <w:rPr>
                <w:noProof/>
                <w:webHidden/>
              </w:rPr>
              <w:fldChar w:fldCharType="begin"/>
            </w:r>
            <w:r>
              <w:rPr>
                <w:noProof/>
                <w:webHidden/>
              </w:rPr>
              <w:instrText xml:space="preserve"> PAGEREF _Toc446880206 \h </w:instrText>
            </w:r>
            <w:r>
              <w:rPr>
                <w:noProof/>
                <w:webHidden/>
              </w:rPr>
            </w:r>
            <w:r>
              <w:rPr>
                <w:noProof/>
                <w:webHidden/>
              </w:rPr>
              <w:fldChar w:fldCharType="separate"/>
            </w:r>
            <w:r>
              <w:rPr>
                <w:noProof/>
                <w:webHidden/>
              </w:rPr>
              <w:t>5</w:t>
            </w:r>
            <w:r>
              <w:rPr>
                <w:noProof/>
                <w:webHidden/>
              </w:rPr>
              <w:fldChar w:fldCharType="end"/>
            </w:r>
          </w:hyperlink>
        </w:p>
        <w:p w14:paraId="0CAC73CE" w14:textId="77777777" w:rsidR="00AE7032" w:rsidRDefault="00AE7032">
          <w:pPr>
            <w:pStyle w:val="TOC1"/>
            <w:tabs>
              <w:tab w:val="left" w:pos="440"/>
              <w:tab w:val="right" w:leader="dot" w:pos="9350"/>
            </w:tabs>
            <w:rPr>
              <w:noProof/>
            </w:rPr>
          </w:pPr>
          <w:hyperlink w:anchor="_Toc446880207" w:history="1">
            <w:r w:rsidRPr="00795183">
              <w:rPr>
                <w:rStyle w:val="Hyperlink"/>
                <w:noProof/>
              </w:rPr>
              <w:t>9</w:t>
            </w:r>
            <w:r>
              <w:rPr>
                <w:noProof/>
              </w:rPr>
              <w:tab/>
            </w:r>
            <w:r w:rsidRPr="00795183">
              <w:rPr>
                <w:rStyle w:val="Hyperlink"/>
                <w:noProof/>
              </w:rPr>
              <w:t>Youtube videos</w:t>
            </w:r>
            <w:r>
              <w:rPr>
                <w:noProof/>
                <w:webHidden/>
              </w:rPr>
              <w:tab/>
            </w:r>
            <w:r>
              <w:rPr>
                <w:noProof/>
                <w:webHidden/>
              </w:rPr>
              <w:fldChar w:fldCharType="begin"/>
            </w:r>
            <w:r>
              <w:rPr>
                <w:noProof/>
                <w:webHidden/>
              </w:rPr>
              <w:instrText xml:space="preserve"> PAGEREF _Toc446880207 \h </w:instrText>
            </w:r>
            <w:r>
              <w:rPr>
                <w:noProof/>
                <w:webHidden/>
              </w:rPr>
            </w:r>
            <w:r>
              <w:rPr>
                <w:noProof/>
                <w:webHidden/>
              </w:rPr>
              <w:fldChar w:fldCharType="separate"/>
            </w:r>
            <w:r>
              <w:rPr>
                <w:noProof/>
                <w:webHidden/>
              </w:rPr>
              <w:t>5</w:t>
            </w:r>
            <w:r>
              <w:rPr>
                <w:noProof/>
                <w:webHidden/>
              </w:rPr>
              <w:fldChar w:fldCharType="end"/>
            </w:r>
          </w:hyperlink>
        </w:p>
        <w:p w14:paraId="58564A70" w14:textId="4EE35A36" w:rsidR="00AE7032" w:rsidRDefault="00AE7032">
          <w:r>
            <w:rPr>
              <w:b/>
              <w:bCs/>
              <w:noProof/>
            </w:rPr>
            <w:fldChar w:fldCharType="end"/>
          </w:r>
        </w:p>
      </w:sdtContent>
    </w:sdt>
    <w:p w14:paraId="06609B69" w14:textId="77777777" w:rsidR="00AE7032" w:rsidRPr="00AE7032" w:rsidRDefault="00AE7032" w:rsidP="00AE7032">
      <w:bookmarkStart w:id="0" w:name="_GoBack"/>
      <w:bookmarkEnd w:id="0"/>
    </w:p>
    <w:p w14:paraId="04D06C39" w14:textId="77777777" w:rsidR="0080378D" w:rsidRDefault="009C4388">
      <w:pPr>
        <w:pStyle w:val="Heading1"/>
      </w:pPr>
      <w:bookmarkStart w:id="1" w:name="_Toc446880187"/>
      <w:r>
        <w:t>Task</w:t>
      </w:r>
      <w:bookmarkEnd w:id="1"/>
    </w:p>
    <w:p w14:paraId="4AD488F1" w14:textId="172760D1" w:rsidR="008426D5" w:rsidRDefault="008426D5" w:rsidP="008426D5">
      <w:r>
        <w:t>The task is to</w:t>
      </w:r>
      <w:r w:rsidR="009C4388">
        <w:t xml:space="preserve"> create a banking system using J</w:t>
      </w:r>
      <w:r>
        <w:t xml:space="preserve">ava. The banking system should allow one or more bank accounts to be created for the same customer. These bank accounts can be different types such as a current account or a savings account. The bank accounts should be uniquely identified using an account </w:t>
      </w:r>
      <w:r>
        <w:lastRenderedPageBreak/>
        <w:t>number that consists of eight digits 0-9 and should be formatted a</w:t>
      </w:r>
      <w:r w:rsidR="00683BF3">
        <w:t>s “XXXXXX</w:t>
      </w:r>
      <w:r>
        <w:t>XX” and a sort code that consists of six digits 0-9 and should be formatted as “XX-XX-XX”.</w:t>
      </w:r>
    </w:p>
    <w:p w14:paraId="56967545" w14:textId="77777777" w:rsidR="008426D5" w:rsidRDefault="008426D5" w:rsidP="008426D5">
      <w:pPr>
        <w:pStyle w:val="Heading2"/>
      </w:pPr>
      <w:bookmarkStart w:id="2" w:name="_Functionality_required"/>
      <w:bookmarkStart w:id="3" w:name="_Toc446880188"/>
      <w:bookmarkEnd w:id="2"/>
      <w:r>
        <w:t>Functionality required</w:t>
      </w:r>
      <w:bookmarkEnd w:id="3"/>
    </w:p>
    <w:p w14:paraId="651DAB3C" w14:textId="77777777" w:rsidR="008426D5" w:rsidRDefault="008426D5" w:rsidP="008426D5">
      <w:pPr>
        <w:pStyle w:val="ListParagraph"/>
        <w:numPr>
          <w:ilvl w:val="0"/>
          <w:numId w:val="14"/>
        </w:numPr>
      </w:pPr>
      <w:r>
        <w:t xml:space="preserve">The bank accounts should be able to be deposited into and withdrawn from. </w:t>
      </w:r>
    </w:p>
    <w:p w14:paraId="3E3F0E77" w14:textId="77777777" w:rsidR="008426D5" w:rsidRDefault="008426D5" w:rsidP="008426D5">
      <w:pPr>
        <w:pStyle w:val="ListParagraph"/>
        <w:numPr>
          <w:ilvl w:val="0"/>
          <w:numId w:val="14"/>
        </w:numPr>
      </w:pPr>
      <w:r>
        <w:t xml:space="preserve">The user should be able to check the balances of the bank accounts. </w:t>
      </w:r>
    </w:p>
    <w:p w14:paraId="141AB3C4" w14:textId="77777777" w:rsidR="008426D5" w:rsidRDefault="008426D5" w:rsidP="008426D5">
      <w:pPr>
        <w:pStyle w:val="ListParagraph"/>
        <w:numPr>
          <w:ilvl w:val="0"/>
          <w:numId w:val="14"/>
        </w:numPr>
      </w:pPr>
      <w:r>
        <w:t>Overdrafts should be enabled for certain types of bank accounts.</w:t>
      </w:r>
    </w:p>
    <w:p w14:paraId="5F6F1315" w14:textId="77777777" w:rsidR="00DF7CD8" w:rsidRDefault="008426D5" w:rsidP="008426D5">
      <w:pPr>
        <w:pStyle w:val="ListParagraph"/>
        <w:numPr>
          <w:ilvl w:val="0"/>
          <w:numId w:val="14"/>
        </w:numPr>
      </w:pPr>
      <w:r>
        <w:t>Interest rates should be set for certain types of bank accounts.</w:t>
      </w:r>
    </w:p>
    <w:p w14:paraId="433C0543" w14:textId="77777777" w:rsidR="00DF7CD8" w:rsidRDefault="00DF7CD8" w:rsidP="00DF7CD8">
      <w:r>
        <w:t>The bank system should be able to do the following account operations:</w:t>
      </w:r>
    </w:p>
    <w:p w14:paraId="70A2C61C" w14:textId="76429AD9" w:rsidR="008426D5" w:rsidRDefault="00DF7CD8" w:rsidP="00DF7CD8">
      <w:pPr>
        <w:pStyle w:val="ListParagraph"/>
        <w:numPr>
          <w:ilvl w:val="0"/>
          <w:numId w:val="15"/>
        </w:numPr>
      </w:pPr>
      <w:r>
        <w:t>Ability to browse b</w:t>
      </w:r>
      <w:r w:rsidR="00945EA3">
        <w:t>ank accounts using a menu system</w:t>
      </w:r>
    </w:p>
    <w:p w14:paraId="2F971A28" w14:textId="77777777" w:rsidR="00DF7CD8" w:rsidRDefault="00DF7CD8" w:rsidP="00DF7CD8">
      <w:pPr>
        <w:pStyle w:val="ListParagraph"/>
        <w:numPr>
          <w:ilvl w:val="0"/>
          <w:numId w:val="15"/>
        </w:numPr>
      </w:pPr>
      <w:r>
        <w:t>Deposit and withdraw money from bank accounts</w:t>
      </w:r>
    </w:p>
    <w:p w14:paraId="52D33F48" w14:textId="77777777" w:rsidR="00DF7CD8" w:rsidRDefault="00DF7CD8" w:rsidP="00DF7CD8">
      <w:pPr>
        <w:pStyle w:val="ListParagraph"/>
        <w:numPr>
          <w:ilvl w:val="0"/>
          <w:numId w:val="15"/>
        </w:numPr>
      </w:pPr>
      <w:r>
        <w:t>Set overdraft limits on current accounts</w:t>
      </w:r>
    </w:p>
    <w:p w14:paraId="0D2F8354" w14:textId="77777777" w:rsidR="00DF7CD8" w:rsidRDefault="00DF7CD8" w:rsidP="00DF7CD8">
      <w:pPr>
        <w:pStyle w:val="ListParagraph"/>
        <w:numPr>
          <w:ilvl w:val="0"/>
          <w:numId w:val="15"/>
        </w:numPr>
      </w:pPr>
      <w:r>
        <w:t>Apply a default bank charge when a current account exceeds the overdraft limit</w:t>
      </w:r>
    </w:p>
    <w:p w14:paraId="72CDDCA5" w14:textId="77777777" w:rsidR="00DF7CD8" w:rsidRDefault="00DF7CD8" w:rsidP="00DF7CD8">
      <w:pPr>
        <w:pStyle w:val="ListParagraph"/>
        <w:numPr>
          <w:ilvl w:val="0"/>
          <w:numId w:val="15"/>
        </w:numPr>
      </w:pPr>
      <w:r>
        <w:t>Apply an interest rate on a savings account</w:t>
      </w:r>
    </w:p>
    <w:p w14:paraId="5E968972" w14:textId="77777777" w:rsidR="00DF7CD8" w:rsidRDefault="00DF7CD8" w:rsidP="00DF7CD8">
      <w:pPr>
        <w:pStyle w:val="ListParagraph"/>
        <w:numPr>
          <w:ilvl w:val="0"/>
          <w:numId w:val="15"/>
        </w:numPr>
      </w:pPr>
      <w:r>
        <w:t>Generate a statement of account transactions that can be saved to a file</w:t>
      </w:r>
    </w:p>
    <w:p w14:paraId="03B60209" w14:textId="222D5EDD" w:rsidR="00933A61" w:rsidRDefault="008276B1" w:rsidP="00933A61">
      <w:pPr>
        <w:pStyle w:val="Heading2"/>
      </w:pPr>
      <w:bookmarkStart w:id="4" w:name="_Toc446880189"/>
      <w:r>
        <w:t xml:space="preserve">Overall </w:t>
      </w:r>
      <w:r w:rsidR="00933A61">
        <w:t>Key Requirements</w:t>
      </w:r>
      <w:bookmarkEnd w:id="4"/>
    </w:p>
    <w:p w14:paraId="28059069" w14:textId="701ED53C" w:rsidR="00933A61" w:rsidRPr="00933A61" w:rsidRDefault="00933A61" w:rsidP="00933A61">
      <w:pPr>
        <w:pStyle w:val="ListParagraph"/>
        <w:numPr>
          <w:ilvl w:val="0"/>
          <w:numId w:val="18"/>
        </w:numPr>
      </w:pPr>
      <w:r>
        <w:t xml:space="preserve">The bank system should work on a client and server basis where the user will use their client to talk to the bank server to do any of the functionality in the </w:t>
      </w:r>
      <w:hyperlink w:anchor="_Functionality_required" w:history="1">
        <w:r w:rsidRPr="00933A61">
          <w:rPr>
            <w:rStyle w:val="Hyperlink"/>
          </w:rPr>
          <w:t xml:space="preserve">Functionality </w:t>
        </w:r>
        <w:proofErr w:type="gramStart"/>
        <w:r w:rsidRPr="00933A61">
          <w:rPr>
            <w:rStyle w:val="Hyperlink"/>
          </w:rPr>
          <w:t>Required</w:t>
        </w:r>
        <w:proofErr w:type="gramEnd"/>
      </w:hyperlink>
      <w:r>
        <w:t xml:space="preserve"> and any functionality stated elsewhere in this document.</w:t>
      </w:r>
    </w:p>
    <w:p w14:paraId="0AA1C666" w14:textId="5E13E60B" w:rsidR="00933A61" w:rsidRDefault="00933A61" w:rsidP="00933A61">
      <w:pPr>
        <w:pStyle w:val="ListParagraph"/>
        <w:numPr>
          <w:ilvl w:val="0"/>
          <w:numId w:val="17"/>
        </w:numPr>
      </w:pPr>
      <w:r>
        <w:t>The bank system should not be limited to one server.</w:t>
      </w:r>
    </w:p>
    <w:p w14:paraId="7523161A" w14:textId="3BF72D12" w:rsidR="00933A61" w:rsidRDefault="00933A61" w:rsidP="00933A61">
      <w:pPr>
        <w:pStyle w:val="ListParagraph"/>
        <w:numPr>
          <w:ilvl w:val="0"/>
          <w:numId w:val="17"/>
        </w:numPr>
      </w:pPr>
      <w:r>
        <w:t xml:space="preserve">The bank system should have the ability to connect to other banks </w:t>
      </w:r>
      <w:r w:rsidR="0070313B">
        <w:t xml:space="preserve">that use this </w:t>
      </w:r>
      <w:r w:rsidR="00880B67">
        <w:t xml:space="preserve">banking </w:t>
      </w:r>
      <w:r w:rsidR="0070313B">
        <w:t xml:space="preserve">system </w:t>
      </w:r>
      <w:r w:rsidR="007D42DE">
        <w:t>s</w:t>
      </w:r>
      <w:r w:rsidR="008B00D0">
        <w:t xml:space="preserve">o that the connector </w:t>
      </w:r>
      <w:r w:rsidR="007D42DE">
        <w:t>may</w:t>
      </w:r>
      <w:r w:rsidR="0070313B">
        <w:t xml:space="preserve"> perform transfers.</w:t>
      </w:r>
    </w:p>
    <w:p w14:paraId="419D174E" w14:textId="736006F2" w:rsidR="008276B1" w:rsidRDefault="008276B1" w:rsidP="008276B1">
      <w:pPr>
        <w:pStyle w:val="Heading2"/>
      </w:pPr>
      <w:bookmarkStart w:id="5" w:name="_Toc446880190"/>
      <w:r>
        <w:t>Server/Client requirements</w:t>
      </w:r>
      <w:bookmarkEnd w:id="5"/>
    </w:p>
    <w:p w14:paraId="398D0E07" w14:textId="10AB1BEA" w:rsidR="008276B1" w:rsidRDefault="008276B1" w:rsidP="008276B1">
      <w:pPr>
        <w:pStyle w:val="ListParagraph"/>
        <w:numPr>
          <w:ilvl w:val="0"/>
          <w:numId w:val="19"/>
        </w:numPr>
      </w:pPr>
      <w:r>
        <w:t xml:space="preserve">Every </w:t>
      </w:r>
      <w:r w:rsidR="005379ED">
        <w:t>server client must run on its own thread</w:t>
      </w:r>
    </w:p>
    <w:p w14:paraId="28383DE4" w14:textId="44DC80A0" w:rsidR="005379ED" w:rsidRPr="008276B1" w:rsidRDefault="005379ED" w:rsidP="008276B1">
      <w:pPr>
        <w:pStyle w:val="ListParagraph"/>
        <w:numPr>
          <w:ilvl w:val="0"/>
          <w:numId w:val="19"/>
        </w:numPr>
      </w:pPr>
      <w:r>
        <w:t>Every non-server client must not use a thread due to fear of threading issues with the socket</w:t>
      </w:r>
    </w:p>
    <w:p w14:paraId="5023BCA5" w14:textId="77777777" w:rsidR="00DF7CD8" w:rsidRPr="008426D5" w:rsidRDefault="00DF7CD8" w:rsidP="008276B1">
      <w:pPr>
        <w:pStyle w:val="Heading1"/>
        <w:numPr>
          <w:ilvl w:val="0"/>
          <w:numId w:val="0"/>
        </w:numPr>
      </w:pPr>
      <w:bookmarkStart w:id="6" w:name="_Toc446880191"/>
      <w:r>
        <w:t>Approach</w:t>
      </w:r>
      <w:bookmarkEnd w:id="6"/>
    </w:p>
    <w:p w14:paraId="5C88528F" w14:textId="79133C52" w:rsidR="000926D8" w:rsidRDefault="00EB1234" w:rsidP="00DF7CD8">
      <w:r>
        <w:t xml:space="preserve">The approach is to create a banking protocol called the </w:t>
      </w:r>
      <w:proofErr w:type="gramStart"/>
      <w:r>
        <w:t>BTP(</w:t>
      </w:r>
      <w:proofErr w:type="gramEnd"/>
      <w:r>
        <w:t xml:space="preserve">Bank Transmission Protocol) that will allow my banking server and banking client to easily communicate between each other and other banks using the protocol. The </w:t>
      </w:r>
      <w:proofErr w:type="gramStart"/>
      <w:r>
        <w:t>BTP(</w:t>
      </w:r>
      <w:proofErr w:type="gramEnd"/>
      <w:r>
        <w:t xml:space="preserve">Bank Transmission Protocol) needs to completely run in the background with very little need for interaction with the programmer. The </w:t>
      </w:r>
      <w:proofErr w:type="gramStart"/>
      <w:r>
        <w:t>BTP(</w:t>
      </w:r>
      <w:proofErr w:type="gramEnd"/>
      <w:r>
        <w:t>Bank Transmission Protocol) will have an event handler that will contain events such as “</w:t>
      </w:r>
      <w:proofErr w:type="spellStart"/>
      <w:r>
        <w:t>customerLogin</w:t>
      </w:r>
      <w:proofErr w:type="spellEnd"/>
      <w:r>
        <w:t>” and “</w:t>
      </w:r>
      <w:proofErr w:type="spellStart"/>
      <w:r>
        <w:t>getBalance</w:t>
      </w:r>
      <w:proofErr w:type="spellEnd"/>
      <w:r>
        <w:t xml:space="preserve">” and other methods like this. These methods will get called by the server automatically when the server receives commands relative to these events. Should there be a problem with </w:t>
      </w:r>
      <w:r w:rsidR="007A6CCA">
        <w:t xml:space="preserve">these requests maybe perhaps the programmer wishes to deny a customer login request as the credentials were incorrect the programmer simply throws an exception. This exception gets fed back to the client through the </w:t>
      </w:r>
      <w:proofErr w:type="gramStart"/>
      <w:r w:rsidR="007A6CCA">
        <w:t>BTP(</w:t>
      </w:r>
      <w:proofErr w:type="gramEnd"/>
      <w:r w:rsidR="007A6CCA">
        <w:t xml:space="preserve">Bank transmission protocol). </w:t>
      </w:r>
    </w:p>
    <w:p w14:paraId="77B86BFA" w14:textId="45E3BBBB" w:rsidR="007A6CCA" w:rsidRDefault="007A6CCA" w:rsidP="00DF7CD8">
      <w:r>
        <w:lastRenderedPageBreak/>
        <w:t>The banking server also uses SQLite which is a decent database library to allow you to make a database file and query it just like any other database. Although SQLite is not as powerful as some of the other database engines that exist SQLite is easy to use and simple but also powerful enough to get the job done.</w:t>
      </w:r>
    </w:p>
    <w:p w14:paraId="6E178B91" w14:textId="5F61E8CB" w:rsidR="000755ED" w:rsidRDefault="000926D8" w:rsidP="000926D8">
      <w:pPr>
        <w:pStyle w:val="Heading1"/>
      </w:pPr>
      <w:bookmarkStart w:id="7" w:name="_Toc446880192"/>
      <w:r>
        <w:t>The Protocol</w:t>
      </w:r>
      <w:bookmarkEnd w:id="7"/>
    </w:p>
    <w:p w14:paraId="23823AA2" w14:textId="63EF01AB" w:rsidR="004163DB" w:rsidRDefault="004163DB" w:rsidP="004163DB">
      <w:pPr>
        <w:pStyle w:val="Heading2"/>
      </w:pPr>
      <w:bookmarkStart w:id="8" w:name="_Authentication_Process"/>
      <w:bookmarkStart w:id="9" w:name="_Toc446880193"/>
      <w:bookmarkEnd w:id="8"/>
      <w:r>
        <w:t>Authentication Process</w:t>
      </w:r>
      <w:bookmarkEnd w:id="9"/>
    </w:p>
    <w:p w14:paraId="6810B4A5" w14:textId="5DD99FF6" w:rsidR="004163DB" w:rsidRDefault="004163DB" w:rsidP="004163DB">
      <w:r>
        <w:t xml:space="preserve">The authentication process </w:t>
      </w:r>
      <w:r w:rsidR="007A6CCA">
        <w:t xml:space="preserve">is the first thing that happens when connecting to a </w:t>
      </w:r>
      <w:proofErr w:type="gramStart"/>
      <w:r w:rsidR="007A6CCA">
        <w:t>BTP(</w:t>
      </w:r>
      <w:proofErr w:type="gramEnd"/>
      <w:r w:rsidR="007A6CCA">
        <w:t>Bank Transmission Protocol) Server. The client will pass a decimal value as displayed in the table below. This decimal value will correspond to the type of login</w:t>
      </w:r>
    </w:p>
    <w:p w14:paraId="56072B56" w14:textId="5A132377" w:rsidR="004163DB" w:rsidRDefault="004163DB" w:rsidP="004163DB">
      <w:r>
        <w:t>Be</w:t>
      </w:r>
      <w:r w:rsidR="007A6CCA">
        <w:t>low is a table of all the three</w:t>
      </w:r>
      <w:r w:rsidR="00182D80">
        <w:t xml:space="preserve"> </w:t>
      </w:r>
      <w:r>
        <w:t>possible authentication types.</w:t>
      </w:r>
    </w:p>
    <w:tbl>
      <w:tblPr>
        <w:tblStyle w:val="TableGrid"/>
        <w:tblW w:w="0" w:type="auto"/>
        <w:tblLook w:val="04A0" w:firstRow="1" w:lastRow="0" w:firstColumn="1" w:lastColumn="0" w:noHBand="0" w:noVBand="1"/>
      </w:tblPr>
      <w:tblGrid>
        <w:gridCol w:w="3116"/>
        <w:gridCol w:w="3117"/>
        <w:gridCol w:w="3117"/>
      </w:tblGrid>
      <w:tr w:rsidR="004163DB" w14:paraId="53BBC06B" w14:textId="77777777" w:rsidTr="004163DB">
        <w:tc>
          <w:tcPr>
            <w:tcW w:w="3116" w:type="dxa"/>
          </w:tcPr>
          <w:p w14:paraId="79892018" w14:textId="66A1E9FB" w:rsidR="004163DB" w:rsidRPr="004163DB" w:rsidRDefault="004163DB" w:rsidP="004163DB">
            <w:pPr>
              <w:jc w:val="center"/>
              <w:rPr>
                <w:b/>
              </w:rPr>
            </w:pPr>
            <w:r>
              <w:rPr>
                <w:b/>
              </w:rPr>
              <w:t>Value</w:t>
            </w:r>
          </w:p>
        </w:tc>
        <w:tc>
          <w:tcPr>
            <w:tcW w:w="3117" w:type="dxa"/>
          </w:tcPr>
          <w:p w14:paraId="1CA13F84" w14:textId="6C9A25D6" w:rsidR="004163DB" w:rsidRPr="004163DB" w:rsidRDefault="004163DB" w:rsidP="004163DB">
            <w:pPr>
              <w:jc w:val="center"/>
              <w:rPr>
                <w:b/>
              </w:rPr>
            </w:pPr>
            <w:r w:rsidRPr="004163DB">
              <w:rPr>
                <w:b/>
              </w:rPr>
              <w:t>Type</w:t>
            </w:r>
          </w:p>
        </w:tc>
        <w:tc>
          <w:tcPr>
            <w:tcW w:w="3117" w:type="dxa"/>
          </w:tcPr>
          <w:p w14:paraId="710E7C19" w14:textId="28BB651E" w:rsidR="004163DB" w:rsidRPr="004163DB" w:rsidRDefault="004163DB" w:rsidP="004163DB">
            <w:pPr>
              <w:jc w:val="center"/>
              <w:rPr>
                <w:b/>
              </w:rPr>
            </w:pPr>
            <w:r w:rsidRPr="004163DB">
              <w:rPr>
                <w:b/>
              </w:rPr>
              <w:t>Access</w:t>
            </w:r>
          </w:p>
        </w:tc>
      </w:tr>
      <w:tr w:rsidR="004163DB" w14:paraId="368E4833" w14:textId="77777777" w:rsidTr="004163DB">
        <w:tc>
          <w:tcPr>
            <w:tcW w:w="3116" w:type="dxa"/>
          </w:tcPr>
          <w:p w14:paraId="64D1B417" w14:textId="13FB7F4E" w:rsidR="004163DB" w:rsidRDefault="004163DB" w:rsidP="004163DB">
            <w:pPr>
              <w:jc w:val="center"/>
            </w:pPr>
            <w:r>
              <w:t>Decimal 0</w:t>
            </w:r>
          </w:p>
        </w:tc>
        <w:tc>
          <w:tcPr>
            <w:tcW w:w="3117" w:type="dxa"/>
          </w:tcPr>
          <w:p w14:paraId="5BF6D3C9" w14:textId="463D1FF2" w:rsidR="004163DB" w:rsidRDefault="000D3483" w:rsidP="004163DB">
            <w:pPr>
              <w:jc w:val="center"/>
            </w:pPr>
            <w:r>
              <w:t>Customer Login</w:t>
            </w:r>
          </w:p>
        </w:tc>
        <w:tc>
          <w:tcPr>
            <w:tcW w:w="3117" w:type="dxa"/>
          </w:tcPr>
          <w:p w14:paraId="2727A268" w14:textId="31FF7150" w:rsidR="004163DB" w:rsidRDefault="000D3483" w:rsidP="004163DB">
            <w:pPr>
              <w:jc w:val="center"/>
            </w:pPr>
            <w:r>
              <w:t>All bank accounts for the customer in question</w:t>
            </w:r>
          </w:p>
        </w:tc>
      </w:tr>
      <w:tr w:rsidR="004163DB" w14:paraId="578D667F" w14:textId="77777777" w:rsidTr="004163DB">
        <w:tc>
          <w:tcPr>
            <w:tcW w:w="3116" w:type="dxa"/>
          </w:tcPr>
          <w:p w14:paraId="0B748CE5" w14:textId="498E6B3F" w:rsidR="004163DB" w:rsidRDefault="000D3483" w:rsidP="004163DB">
            <w:pPr>
              <w:jc w:val="center"/>
            </w:pPr>
            <w:r>
              <w:t>Decimal 1</w:t>
            </w:r>
          </w:p>
        </w:tc>
        <w:tc>
          <w:tcPr>
            <w:tcW w:w="3117" w:type="dxa"/>
          </w:tcPr>
          <w:p w14:paraId="114DE1CB" w14:textId="77B5242E" w:rsidR="004163DB" w:rsidRDefault="000D3483" w:rsidP="004163DB">
            <w:pPr>
              <w:jc w:val="center"/>
            </w:pPr>
            <w:r>
              <w:t>Employee Login</w:t>
            </w:r>
          </w:p>
        </w:tc>
        <w:tc>
          <w:tcPr>
            <w:tcW w:w="3117" w:type="dxa"/>
          </w:tcPr>
          <w:p w14:paraId="73DBEFDA" w14:textId="7B39DFCF" w:rsidR="004163DB" w:rsidRDefault="000D3483" w:rsidP="004163DB">
            <w:pPr>
              <w:jc w:val="center"/>
            </w:pPr>
            <w:r>
              <w:t>All bank accounts in the entire database</w:t>
            </w:r>
          </w:p>
        </w:tc>
      </w:tr>
      <w:tr w:rsidR="004163DB" w14:paraId="6447079A" w14:textId="77777777" w:rsidTr="004163DB">
        <w:tc>
          <w:tcPr>
            <w:tcW w:w="3116" w:type="dxa"/>
          </w:tcPr>
          <w:p w14:paraId="1DA5AF35" w14:textId="51DE20E2" w:rsidR="004163DB" w:rsidRDefault="000D3483" w:rsidP="004163DB">
            <w:pPr>
              <w:jc w:val="center"/>
            </w:pPr>
            <w:r>
              <w:t>Decimal 2</w:t>
            </w:r>
          </w:p>
        </w:tc>
        <w:tc>
          <w:tcPr>
            <w:tcW w:w="3117" w:type="dxa"/>
          </w:tcPr>
          <w:p w14:paraId="783F33AE" w14:textId="678DA84F" w:rsidR="004163DB" w:rsidRDefault="000D3483" w:rsidP="004163DB">
            <w:pPr>
              <w:jc w:val="center"/>
            </w:pPr>
            <w:r>
              <w:t>Transfer Login</w:t>
            </w:r>
          </w:p>
        </w:tc>
        <w:tc>
          <w:tcPr>
            <w:tcW w:w="3117" w:type="dxa"/>
          </w:tcPr>
          <w:p w14:paraId="2BAE9997" w14:textId="5718D022" w:rsidR="004163DB" w:rsidRDefault="000D3483" w:rsidP="00DC11E5">
            <w:pPr>
              <w:jc w:val="center"/>
            </w:pPr>
            <w:r>
              <w:t>Transfe</w:t>
            </w:r>
            <w:r w:rsidR="00DC11E5">
              <w:t>rring money into a bank account</w:t>
            </w:r>
          </w:p>
        </w:tc>
      </w:tr>
    </w:tbl>
    <w:p w14:paraId="5F334E35" w14:textId="77777777" w:rsidR="004163DB" w:rsidRDefault="004163DB" w:rsidP="004163DB"/>
    <w:p w14:paraId="2596A543" w14:textId="10CAF11C" w:rsidR="00CF4BDA" w:rsidRDefault="00CF4BDA" w:rsidP="004163DB">
      <w:r>
        <w:t>The authentication type that is selected will determine how the client must authenticate its self.</w:t>
      </w:r>
    </w:p>
    <w:p w14:paraId="5F293A2F" w14:textId="77777777" w:rsidR="00A43C00" w:rsidRPr="00D4553F" w:rsidRDefault="00A43C00" w:rsidP="00A43C00"/>
    <w:p w14:paraId="3E5F35FB" w14:textId="77777777" w:rsidR="00A43C00" w:rsidRDefault="00A43C00" w:rsidP="00182D80"/>
    <w:p w14:paraId="1561E8F7" w14:textId="458FD195" w:rsidR="0097715F" w:rsidRDefault="00F900FE" w:rsidP="00F900FE">
      <w:pPr>
        <w:pStyle w:val="Heading1"/>
      </w:pPr>
      <w:bookmarkStart w:id="10" w:name="_How_transfers_work"/>
      <w:bookmarkStart w:id="11" w:name="_Toc446880194"/>
      <w:bookmarkEnd w:id="10"/>
      <w:r>
        <w:t>How transfers work</w:t>
      </w:r>
      <w:bookmarkEnd w:id="11"/>
    </w:p>
    <w:p w14:paraId="5DA7305C" w14:textId="68BDE0B8" w:rsidR="005C0235" w:rsidRDefault="007A6CCA" w:rsidP="007A6CCA">
      <w:pPr>
        <w:pStyle w:val="Heading2"/>
      </w:pPr>
      <w:bookmarkStart w:id="12" w:name="_Toc446880195"/>
      <w:r>
        <w:t>How Local Transfers Work</w:t>
      </w:r>
      <w:bookmarkEnd w:id="12"/>
    </w:p>
    <w:p w14:paraId="5E8D2B2A" w14:textId="3BF40632" w:rsidR="007A6CCA" w:rsidRDefault="00DC172A" w:rsidP="00DC172A">
      <w:pPr>
        <w:pStyle w:val="Heading3"/>
      </w:pPr>
      <w:bookmarkStart w:id="13" w:name="_Toc446880196"/>
      <w:r>
        <w:t>What is a local transfer</w:t>
      </w:r>
      <w:bookmarkEnd w:id="13"/>
      <w:r w:rsidR="007A6CCA">
        <w:t xml:space="preserve"> </w:t>
      </w:r>
    </w:p>
    <w:p w14:paraId="4E1D718D" w14:textId="66F5CFC7" w:rsidR="00DC172A" w:rsidRDefault="00DC172A" w:rsidP="00DC172A">
      <w:r>
        <w:t xml:space="preserve">In the </w:t>
      </w:r>
      <w:proofErr w:type="gramStart"/>
      <w:r>
        <w:t>BTP(</w:t>
      </w:r>
      <w:proofErr w:type="gramEnd"/>
      <w:r>
        <w:t>Bank Transmission Protocol) a local transfer is a transfer to the bank that the customer transferring</w:t>
      </w:r>
      <w:r>
        <w:t xml:space="preserve"> the money is a part of. Let’s say you have two people let’s call them Mary and Jane. Now Mary and Jane are both part of Lloyds bank. If Mary wishes to send money to Jane’s bank account this would result in a local transfer as they are both part of Lloyds bank. The money does not need to leave the bank therefore it is a local transfer</w:t>
      </w:r>
    </w:p>
    <w:p w14:paraId="030EB9AD" w14:textId="07B45755" w:rsidR="00DC172A" w:rsidRDefault="00DC172A" w:rsidP="00DC172A">
      <w:pPr>
        <w:pStyle w:val="Heading2"/>
      </w:pPr>
      <w:bookmarkStart w:id="14" w:name="_Toc446880197"/>
      <w:r>
        <w:lastRenderedPageBreak/>
        <w:t>How remote transfers work</w:t>
      </w:r>
      <w:bookmarkEnd w:id="14"/>
    </w:p>
    <w:p w14:paraId="7BE9BD21" w14:textId="7628C00D" w:rsidR="00DC172A" w:rsidRPr="00DC172A" w:rsidRDefault="00DC172A" w:rsidP="00DC172A">
      <w:pPr>
        <w:pStyle w:val="Heading3"/>
      </w:pPr>
      <w:bookmarkStart w:id="15" w:name="_Toc446880198"/>
      <w:r>
        <w:t>What is a remote transfer</w:t>
      </w:r>
      <w:bookmarkEnd w:id="15"/>
    </w:p>
    <w:p w14:paraId="2E6F87AA" w14:textId="53844FA2" w:rsidR="00DC172A" w:rsidRDefault="00DC172A" w:rsidP="00DC172A">
      <w:r>
        <w:t xml:space="preserve">Remote transfers are a bit more complicated than a local transfer. A remote transfer is where the person you are sending money to </w:t>
      </w:r>
      <w:proofErr w:type="gramStart"/>
      <w:r>
        <w:t>is</w:t>
      </w:r>
      <w:proofErr w:type="gramEnd"/>
      <w:r>
        <w:t xml:space="preserve"> a part of a different bank therefore their bank account is based on another server.</w:t>
      </w:r>
    </w:p>
    <w:p w14:paraId="15EFD917" w14:textId="0CDDFDAC" w:rsidR="00DC172A" w:rsidRDefault="00DC172A" w:rsidP="00DC172A">
      <w:pPr>
        <w:pStyle w:val="Heading3"/>
      </w:pPr>
      <w:bookmarkStart w:id="16" w:name="_Toc446880199"/>
      <w:r>
        <w:t>Behind the scenes</w:t>
      </w:r>
      <w:bookmarkEnd w:id="16"/>
    </w:p>
    <w:p w14:paraId="057DF367" w14:textId="05402E74" w:rsidR="00DC172A" w:rsidRDefault="00DC172A" w:rsidP="00DC172A">
      <w:r>
        <w:t>When the programmer sets up there bank server they add any banks they wish to communicate with to their trusted bank list. This list contains information suc</w:t>
      </w:r>
      <w:r w:rsidR="0041142B">
        <w:t xml:space="preserve">h as the banks sort code and IP </w:t>
      </w:r>
      <w:r>
        <w:t>address/hostname and port. The list also contains a very vital part of the security and that is an authorization code. This code is set by the programmer who then sends this same authorization code to the bank they have trusted. The programmer for this other bank server can then do the same thing as the other programmer did and will use the same authorization code created by him.</w:t>
      </w:r>
    </w:p>
    <w:p w14:paraId="09E66686" w14:textId="77777777" w:rsidR="00DC172A" w:rsidRDefault="00DC172A" w:rsidP="00DC172A">
      <w:r>
        <w:t>Both banks now agree with each other and any of their customers can send money between each other.</w:t>
      </w:r>
    </w:p>
    <w:p w14:paraId="06EA09A3" w14:textId="3601B18C" w:rsidR="00B34A7E" w:rsidRDefault="00DC172A" w:rsidP="00DC172A">
      <w:r>
        <w:t xml:space="preserve">Once Mary whose bank account is registered at Lloyds bank attempts to </w:t>
      </w:r>
      <w:r w:rsidR="00B34A7E">
        <w:t xml:space="preserve">send money to </w:t>
      </w:r>
      <w:r w:rsidR="00286AE3">
        <w:t>Sarah</w:t>
      </w:r>
      <w:r w:rsidR="00B34A7E">
        <w:t xml:space="preserve"> whose bank account is at HSBC an interesting thing happens. Mary’s bank client will contact Lloyds Bank’s server to initiate a transfer. Now Lloyds Bank will notice the sort code is not of its own bank and will search its trusted bank’s list. Once it finds HSBC’s sort code it will then send its own sort code and authorization key to a HSBC server. This is the transfer authorization type. This will invoke the “</w:t>
      </w:r>
      <w:proofErr w:type="spellStart"/>
      <w:r w:rsidR="00B34A7E">
        <w:t>transferLogin</w:t>
      </w:r>
      <w:proofErr w:type="spellEnd"/>
      <w:r w:rsidR="00B34A7E">
        <w:t>” event on HSBC’s sever. Since Lloyds Bank is in the trusted banks list of HSBC and they both share the same authorization code HSBC should allow authorize Lloyds Bank’s transfer client.</w:t>
      </w:r>
    </w:p>
    <w:p w14:paraId="3F1111A0" w14:textId="5F95BA6D" w:rsidR="00DC172A" w:rsidRDefault="00B34A7E" w:rsidP="00DC172A">
      <w:r>
        <w:t xml:space="preserve">Once authorized Lloyds bank can now send funds to </w:t>
      </w:r>
      <w:r w:rsidR="00286AE3">
        <w:t>Sarah’s</w:t>
      </w:r>
      <w:r>
        <w:t xml:space="preserve"> bank account. Should something go wrong HSBC will simply throw an exception and it will be thrown back to Lloyds Bank’s server which will then throw it back to </w:t>
      </w:r>
      <w:proofErr w:type="gramStart"/>
      <w:r>
        <w:t>Mary.</w:t>
      </w:r>
      <w:proofErr w:type="gramEnd"/>
      <w:r>
        <w:t xml:space="preserve"> If everything went right then the funds are </w:t>
      </w:r>
      <w:r w:rsidRPr="00B34A7E">
        <w:t>withdrawn</w:t>
      </w:r>
      <w:r>
        <w:t xml:space="preserve"> from Mary’s bank account and HSBC will deposit the funds it was notified about into </w:t>
      </w:r>
      <w:r w:rsidR="00286AE3">
        <w:t>Sarah</w:t>
      </w:r>
      <w:r>
        <w:t>’s bank account. A transaction is then made for safe keeping.</w:t>
      </w:r>
    </w:p>
    <w:p w14:paraId="3D04C513" w14:textId="77777777" w:rsidR="00B34A7E" w:rsidRDefault="00B34A7E" w:rsidP="00DC172A"/>
    <w:p w14:paraId="2F950962" w14:textId="0976F139" w:rsidR="00B34A7E" w:rsidRPr="00DC172A" w:rsidRDefault="00900D84" w:rsidP="00900D84">
      <w:pPr>
        <w:pStyle w:val="Heading1"/>
      </w:pPr>
      <w:bookmarkStart w:id="17" w:name="_Toc446880200"/>
      <w:r>
        <w:t>Implementation issues</w:t>
      </w:r>
      <w:bookmarkEnd w:id="17"/>
    </w:p>
    <w:p w14:paraId="7B009F7C" w14:textId="53CAF446" w:rsidR="00DC172A" w:rsidRDefault="00900D84" w:rsidP="00DC172A">
      <w:r>
        <w:t>It took me three weeks to design the entire protocol. Unfortunately although I knew the sort of design pattern I wished to follow the class diagram had to be updated quite regularly. Mistakes were made I had to modify my table in my database recently as I got the columns wrong and was missing one. Upon creating the table I was not thinking that transactions would have had to be logged for remote transfers therefore the foreign key that I had in place wou</w:t>
      </w:r>
      <w:r w:rsidR="00FB2B33">
        <w:t>ld have not worked as expected.</w:t>
      </w:r>
    </w:p>
    <w:p w14:paraId="2C0A0BC1" w14:textId="7CE7BF4C" w:rsidR="00FB2B33" w:rsidRDefault="00FB2B33" w:rsidP="00FB2B33">
      <w:pPr>
        <w:pStyle w:val="Heading1"/>
      </w:pPr>
      <w:bookmarkStart w:id="18" w:name="_Toc446880201"/>
      <w:r>
        <w:t>Why I decided to make a protocol for my assignment</w:t>
      </w:r>
      <w:bookmarkEnd w:id="18"/>
    </w:p>
    <w:p w14:paraId="4DEC4A35" w14:textId="4A9322B6" w:rsidR="00FB2B33" w:rsidRDefault="00FB2B33" w:rsidP="00FB2B33">
      <w:r>
        <w:t xml:space="preserve">I decided to make a protocol for my assignment because a typical bank system would have taken me 1-2 hours and I would have probably got a grade of 50. I didn’t want this project to be easy and boring so I </w:t>
      </w:r>
      <w:r>
        <w:lastRenderedPageBreak/>
        <w:t>thought it would be much more fun to design my own protocol and event handler and spend a lot of time planning and designing the system. The reason for using a database is because in my personal opinion it is much easier than parsing a text file. Data can get complicated and you want a structured system and this is why database engines are very important.</w:t>
      </w:r>
    </w:p>
    <w:p w14:paraId="02F29555" w14:textId="3DADE36F" w:rsidR="00FB2B33" w:rsidRDefault="00FB2B33" w:rsidP="00FB2B33">
      <w:pPr>
        <w:pStyle w:val="Heading1"/>
      </w:pPr>
      <w:bookmarkStart w:id="19" w:name="_Toc446880202"/>
      <w:r>
        <w:t>What would I change?</w:t>
      </w:r>
      <w:bookmarkEnd w:id="19"/>
    </w:p>
    <w:p w14:paraId="07680C56" w14:textId="06E9DEC3" w:rsidR="00FB2B33" w:rsidRDefault="00FB2B33" w:rsidP="00FB2B33">
      <w:r>
        <w:t>If I had more time I would have wrote my own stream classes that would send raw data rather than sending integers as strings and decoding them on the other end. I believe for efficiency this would be important although internet speeds are getting faster and it wouldn’t really be a problem I believe that it is better practice. The reason I didn’t do this originally is because of all the assignments being quite close together it was not worth the risk even though something like this wouldn’t be too hard to implement, going back and changing it all would be time consuming.</w:t>
      </w:r>
    </w:p>
    <w:p w14:paraId="76571C69" w14:textId="36258569" w:rsidR="00FB2B33" w:rsidRDefault="0041142B" w:rsidP="0041142B">
      <w:pPr>
        <w:pStyle w:val="Heading1"/>
      </w:pPr>
      <w:bookmarkStart w:id="20" w:name="_Toc446880203"/>
      <w:r>
        <w:t>The overdraft system</w:t>
      </w:r>
      <w:bookmarkEnd w:id="20"/>
    </w:p>
    <w:p w14:paraId="5C314B5F" w14:textId="2E83D21A" w:rsidR="0041142B" w:rsidRDefault="0041142B" w:rsidP="0041142B">
      <w:pPr>
        <w:pStyle w:val="Heading2"/>
      </w:pPr>
      <w:bookmarkStart w:id="21" w:name="_Toc446880204"/>
      <w:r>
        <w:t>Entering negative balance</w:t>
      </w:r>
      <w:bookmarkEnd w:id="21"/>
    </w:p>
    <w:p w14:paraId="15C48089" w14:textId="23E3FDD7" w:rsidR="0041142B" w:rsidRDefault="0041142B" w:rsidP="0041142B">
      <w:r>
        <w:t>Upon entering negative balance the system will withdraw funds from the bank’s bank account this is very important otherwise you are essentially generating fake money. Every bank has its own bank account whose balance should be very high as should the bank’s bank account run out of money the system will not work as expected. Using this setup it means that money cannot be created but only moved. This was an important design decision as if real banks just generated money from nowhere I can imagine the British sterling being worth very little.</w:t>
      </w:r>
    </w:p>
    <w:p w14:paraId="7C8DEFC7" w14:textId="39259D40" w:rsidR="0041142B" w:rsidRDefault="0041142B" w:rsidP="0041142B">
      <w:pPr>
        <w:pStyle w:val="Heading2"/>
      </w:pPr>
      <w:bookmarkStart w:id="22" w:name="_Toc446880205"/>
      <w:r>
        <w:t>Daily overdraft check</w:t>
      </w:r>
      <w:bookmarkEnd w:id="22"/>
    </w:p>
    <w:p w14:paraId="6C349ADA" w14:textId="50287A6F" w:rsidR="0041142B" w:rsidRDefault="0041142B" w:rsidP="0041142B">
      <w:r>
        <w:t xml:space="preserve">Every 24 hours the system will loop through every bank account in the system and the ones that are overdrawn and have breached their overdraft limit will be charged a percentage based on their bank account type. </w:t>
      </w:r>
    </w:p>
    <w:p w14:paraId="3BEDE5FE" w14:textId="41780C54" w:rsidR="0041142B" w:rsidRDefault="0041142B" w:rsidP="0041142B">
      <w:pPr>
        <w:pStyle w:val="Heading2"/>
      </w:pPr>
      <w:bookmarkStart w:id="23" w:name="_Toc446880206"/>
      <w:r>
        <w:t>Interest rate check</w:t>
      </w:r>
      <w:bookmarkEnd w:id="23"/>
    </w:p>
    <w:p w14:paraId="309D09CE" w14:textId="15D66CEC" w:rsidR="0041142B" w:rsidRDefault="0041142B" w:rsidP="0041142B">
      <w:r>
        <w:t>Every 48 hours the system will loop through every bank account in the system and the accounts that are savings accounts will be given money based on a percentage specified in their bank account type.</w:t>
      </w:r>
    </w:p>
    <w:p w14:paraId="5C52FD3C" w14:textId="77777777" w:rsidR="00584A1C" w:rsidRDefault="00584A1C" w:rsidP="0041142B"/>
    <w:p w14:paraId="76C9CA26" w14:textId="40A67326" w:rsidR="00584A1C" w:rsidRDefault="00584A1C" w:rsidP="00584A1C">
      <w:pPr>
        <w:pStyle w:val="Heading1"/>
      </w:pPr>
      <w:bookmarkStart w:id="24" w:name="_Toc446880207"/>
      <w:proofErr w:type="spellStart"/>
      <w:r>
        <w:t>Youtube</w:t>
      </w:r>
      <w:proofErr w:type="spellEnd"/>
      <w:r>
        <w:t xml:space="preserve"> videos</w:t>
      </w:r>
      <w:bookmarkEnd w:id="24"/>
    </w:p>
    <w:p w14:paraId="3F6C813A" w14:textId="7CF5D521" w:rsidR="00584A1C" w:rsidRDefault="00584A1C" w:rsidP="00584A1C">
      <w:r>
        <w:t xml:space="preserve">I filmed myself programming the entire project and the YouTube playlist </w:t>
      </w:r>
      <w:proofErr w:type="gramStart"/>
      <w:r>
        <w:t>Is</w:t>
      </w:r>
      <w:proofErr w:type="gramEnd"/>
      <w:r>
        <w:t xml:space="preserve"> here: </w:t>
      </w:r>
      <w:hyperlink r:id="rId9" w:history="1">
        <w:r w:rsidRPr="00EC6151">
          <w:rPr>
            <w:rStyle w:val="Hyperlink"/>
          </w:rPr>
          <w:t>https://www.youtube.com/watch?v=iKX2iqSFJKE&amp;list=PLDS_sVpO_inaI4wH0rKZRFNtDPc_MWFvT</w:t>
        </w:r>
      </w:hyperlink>
    </w:p>
    <w:p w14:paraId="22443D38" w14:textId="71FE79F4" w:rsidR="00584A1C" w:rsidRPr="00584A1C" w:rsidRDefault="00584A1C" w:rsidP="00584A1C">
      <w:r>
        <w:t>As of 27/03/2016 not all of the videos have yet been uploaded and will be uploaded shortly.</w:t>
      </w:r>
    </w:p>
    <w:sectPr w:rsidR="00584A1C" w:rsidRPr="00584A1C">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D16D1" w14:textId="77777777" w:rsidR="007E30D5" w:rsidRDefault="007E30D5" w:rsidP="00035C42">
      <w:pPr>
        <w:spacing w:after="0" w:line="240" w:lineRule="auto"/>
      </w:pPr>
      <w:r>
        <w:separator/>
      </w:r>
    </w:p>
  </w:endnote>
  <w:endnote w:type="continuationSeparator" w:id="0">
    <w:p w14:paraId="309BC502" w14:textId="77777777" w:rsidR="007E30D5" w:rsidRDefault="007E30D5" w:rsidP="0003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700B8" w14:textId="77777777" w:rsidR="007E30D5" w:rsidRDefault="007E30D5" w:rsidP="00035C42">
      <w:pPr>
        <w:spacing w:after="0" w:line="240" w:lineRule="auto"/>
      </w:pPr>
      <w:r>
        <w:separator/>
      </w:r>
    </w:p>
  </w:footnote>
  <w:footnote w:type="continuationSeparator" w:id="0">
    <w:p w14:paraId="7BCA6D86" w14:textId="77777777" w:rsidR="007E30D5" w:rsidRDefault="007E30D5" w:rsidP="00035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FF65C" w14:textId="6EB985AB" w:rsidR="00035C42" w:rsidRDefault="00035C42">
    <w:pPr>
      <w:pStyle w:val="Header"/>
    </w:pPr>
    <w:r>
      <w:t>ST20053963</w:t>
    </w:r>
    <w:r>
      <w:tab/>
    </w:r>
    <w:r>
      <w:tab/>
      <w:t>Daniel McCarthy</w:t>
    </w:r>
  </w:p>
  <w:p w14:paraId="6378B5E2" w14:textId="77777777" w:rsidR="00035C42" w:rsidRDefault="00035C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B07AA"/>
    <w:multiLevelType w:val="hybridMultilevel"/>
    <w:tmpl w:val="8EDAB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2C36AB"/>
    <w:multiLevelType w:val="hybridMultilevel"/>
    <w:tmpl w:val="DFBA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D4376D"/>
    <w:multiLevelType w:val="hybridMultilevel"/>
    <w:tmpl w:val="15129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63D6B"/>
    <w:multiLevelType w:val="hybridMultilevel"/>
    <w:tmpl w:val="0414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F83E84"/>
    <w:multiLevelType w:val="hybridMultilevel"/>
    <w:tmpl w:val="31306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1C6F42"/>
    <w:multiLevelType w:val="hybridMultilevel"/>
    <w:tmpl w:val="23DA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A006B3"/>
    <w:multiLevelType w:val="hybridMultilevel"/>
    <w:tmpl w:val="6B62061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1"/>
  </w:num>
  <w:num w:numId="15">
    <w:abstractNumId w:val="7"/>
  </w:num>
  <w:num w:numId="16">
    <w:abstractNumId w:val="0"/>
  </w:num>
  <w:num w:numId="17">
    <w:abstractNumId w:val="3"/>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88"/>
    <w:rsid w:val="00005509"/>
    <w:rsid w:val="00035C42"/>
    <w:rsid w:val="0006101A"/>
    <w:rsid w:val="000727A4"/>
    <w:rsid w:val="000755ED"/>
    <w:rsid w:val="00080E56"/>
    <w:rsid w:val="000926D8"/>
    <w:rsid w:val="00095DBE"/>
    <w:rsid w:val="000A2B91"/>
    <w:rsid w:val="000B0765"/>
    <w:rsid w:val="000C13EE"/>
    <w:rsid w:val="000C19FE"/>
    <w:rsid w:val="000D1D44"/>
    <w:rsid w:val="000D3483"/>
    <w:rsid w:val="000D595A"/>
    <w:rsid w:val="001272A5"/>
    <w:rsid w:val="0014157F"/>
    <w:rsid w:val="00160112"/>
    <w:rsid w:val="00162BB7"/>
    <w:rsid w:val="001740FC"/>
    <w:rsid w:val="00181977"/>
    <w:rsid w:val="00182D80"/>
    <w:rsid w:val="0019349B"/>
    <w:rsid w:val="001C6191"/>
    <w:rsid w:val="001C7E88"/>
    <w:rsid w:val="001D50BC"/>
    <w:rsid w:val="00216F33"/>
    <w:rsid w:val="002259B1"/>
    <w:rsid w:val="002367E3"/>
    <w:rsid w:val="002614B0"/>
    <w:rsid w:val="00266BC9"/>
    <w:rsid w:val="00286AE3"/>
    <w:rsid w:val="003002CE"/>
    <w:rsid w:val="00351339"/>
    <w:rsid w:val="003E09D1"/>
    <w:rsid w:val="003E5FA4"/>
    <w:rsid w:val="003E7B57"/>
    <w:rsid w:val="003F177E"/>
    <w:rsid w:val="0041142B"/>
    <w:rsid w:val="004163DB"/>
    <w:rsid w:val="004374B5"/>
    <w:rsid w:val="00444F2E"/>
    <w:rsid w:val="004451E7"/>
    <w:rsid w:val="00470F52"/>
    <w:rsid w:val="0047336F"/>
    <w:rsid w:val="004B281E"/>
    <w:rsid w:val="004B6447"/>
    <w:rsid w:val="004C69EB"/>
    <w:rsid w:val="004D4A4F"/>
    <w:rsid w:val="004D54C6"/>
    <w:rsid w:val="004E4FA2"/>
    <w:rsid w:val="005379ED"/>
    <w:rsid w:val="00551450"/>
    <w:rsid w:val="00562AC2"/>
    <w:rsid w:val="005720F7"/>
    <w:rsid w:val="00584A1C"/>
    <w:rsid w:val="005A0E0F"/>
    <w:rsid w:val="005A50F7"/>
    <w:rsid w:val="005B1FFD"/>
    <w:rsid w:val="005C0235"/>
    <w:rsid w:val="005D7162"/>
    <w:rsid w:val="005E6E9C"/>
    <w:rsid w:val="005F6ACD"/>
    <w:rsid w:val="00660066"/>
    <w:rsid w:val="00683BF3"/>
    <w:rsid w:val="006A7FC4"/>
    <w:rsid w:val="006C53D4"/>
    <w:rsid w:val="006D5BE5"/>
    <w:rsid w:val="006E14D2"/>
    <w:rsid w:val="0070313B"/>
    <w:rsid w:val="00723F51"/>
    <w:rsid w:val="00734223"/>
    <w:rsid w:val="00764032"/>
    <w:rsid w:val="0079265D"/>
    <w:rsid w:val="007A6CCA"/>
    <w:rsid w:val="007B46CF"/>
    <w:rsid w:val="007B5F97"/>
    <w:rsid w:val="007D42DE"/>
    <w:rsid w:val="007D54BC"/>
    <w:rsid w:val="007E30D5"/>
    <w:rsid w:val="0080378D"/>
    <w:rsid w:val="00804E1A"/>
    <w:rsid w:val="008100C4"/>
    <w:rsid w:val="00810E83"/>
    <w:rsid w:val="008157B3"/>
    <w:rsid w:val="00824301"/>
    <w:rsid w:val="008276B1"/>
    <w:rsid w:val="00836E82"/>
    <w:rsid w:val="008426D5"/>
    <w:rsid w:val="008607F6"/>
    <w:rsid w:val="00880B67"/>
    <w:rsid w:val="008A1E50"/>
    <w:rsid w:val="008B00D0"/>
    <w:rsid w:val="008E0EE6"/>
    <w:rsid w:val="00900D84"/>
    <w:rsid w:val="009108DC"/>
    <w:rsid w:val="00922A02"/>
    <w:rsid w:val="00933A61"/>
    <w:rsid w:val="00945EA3"/>
    <w:rsid w:val="00963253"/>
    <w:rsid w:val="0097715F"/>
    <w:rsid w:val="00992EC2"/>
    <w:rsid w:val="00994930"/>
    <w:rsid w:val="009A0159"/>
    <w:rsid w:val="009B5233"/>
    <w:rsid w:val="009C4388"/>
    <w:rsid w:val="009F4391"/>
    <w:rsid w:val="009F7FFA"/>
    <w:rsid w:val="00A01329"/>
    <w:rsid w:val="00A10764"/>
    <w:rsid w:val="00A131A1"/>
    <w:rsid w:val="00A4162E"/>
    <w:rsid w:val="00A43C00"/>
    <w:rsid w:val="00A6034F"/>
    <w:rsid w:val="00AC2BEA"/>
    <w:rsid w:val="00AD61DA"/>
    <w:rsid w:val="00AE6433"/>
    <w:rsid w:val="00AE7032"/>
    <w:rsid w:val="00AF28EF"/>
    <w:rsid w:val="00B06DBE"/>
    <w:rsid w:val="00B1363D"/>
    <w:rsid w:val="00B23801"/>
    <w:rsid w:val="00B33FB6"/>
    <w:rsid w:val="00B34A7E"/>
    <w:rsid w:val="00B4521A"/>
    <w:rsid w:val="00B646EA"/>
    <w:rsid w:val="00B6663F"/>
    <w:rsid w:val="00B7195D"/>
    <w:rsid w:val="00B735B9"/>
    <w:rsid w:val="00BC6CFE"/>
    <w:rsid w:val="00BD2447"/>
    <w:rsid w:val="00BE284F"/>
    <w:rsid w:val="00BE5EF4"/>
    <w:rsid w:val="00BF27C1"/>
    <w:rsid w:val="00C27CA1"/>
    <w:rsid w:val="00C321AC"/>
    <w:rsid w:val="00C4296A"/>
    <w:rsid w:val="00C462FE"/>
    <w:rsid w:val="00C50D5C"/>
    <w:rsid w:val="00C8707D"/>
    <w:rsid w:val="00CC5444"/>
    <w:rsid w:val="00CF4BDA"/>
    <w:rsid w:val="00D04137"/>
    <w:rsid w:val="00D0694C"/>
    <w:rsid w:val="00D13382"/>
    <w:rsid w:val="00D15F10"/>
    <w:rsid w:val="00D4553F"/>
    <w:rsid w:val="00D46BE2"/>
    <w:rsid w:val="00D46BFC"/>
    <w:rsid w:val="00D6222F"/>
    <w:rsid w:val="00D655A5"/>
    <w:rsid w:val="00D65AD3"/>
    <w:rsid w:val="00DA4103"/>
    <w:rsid w:val="00DB51FA"/>
    <w:rsid w:val="00DC11E5"/>
    <w:rsid w:val="00DC172A"/>
    <w:rsid w:val="00DF7CD8"/>
    <w:rsid w:val="00E074E9"/>
    <w:rsid w:val="00E209B9"/>
    <w:rsid w:val="00E2436D"/>
    <w:rsid w:val="00E27CB4"/>
    <w:rsid w:val="00E500EE"/>
    <w:rsid w:val="00E659FC"/>
    <w:rsid w:val="00E66D2C"/>
    <w:rsid w:val="00E6751A"/>
    <w:rsid w:val="00E7612F"/>
    <w:rsid w:val="00EA7EC4"/>
    <w:rsid w:val="00EB1234"/>
    <w:rsid w:val="00EB72B3"/>
    <w:rsid w:val="00EE7C88"/>
    <w:rsid w:val="00EF03AC"/>
    <w:rsid w:val="00EF197B"/>
    <w:rsid w:val="00F36B81"/>
    <w:rsid w:val="00F900FE"/>
    <w:rsid w:val="00F94351"/>
    <w:rsid w:val="00FB2B33"/>
    <w:rsid w:val="00FD09EF"/>
    <w:rsid w:val="00FD5A88"/>
    <w:rsid w:val="00FE5E0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757D"/>
  <w15:chartTrackingRefBased/>
  <w15:docId w15:val="{F844B64B-A69B-4261-AFD1-3527AD04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27CA1"/>
    <w:rPr>
      <w:color w:val="6B9F25" w:themeColor="hyperlink"/>
      <w:u w:val="single"/>
    </w:rPr>
  </w:style>
  <w:style w:type="table" w:styleId="TableGrid">
    <w:name w:val="Table Grid"/>
    <w:basedOn w:val="TableNormal"/>
    <w:uiPriority w:val="39"/>
    <w:rsid w:val="0041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5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C42"/>
  </w:style>
  <w:style w:type="paragraph" w:styleId="Footer">
    <w:name w:val="footer"/>
    <w:basedOn w:val="Normal"/>
    <w:link w:val="FooterChar"/>
    <w:uiPriority w:val="99"/>
    <w:unhideWhenUsed/>
    <w:rsid w:val="00035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C42"/>
  </w:style>
  <w:style w:type="paragraph" w:styleId="TOC1">
    <w:name w:val="toc 1"/>
    <w:basedOn w:val="Normal"/>
    <w:next w:val="Normal"/>
    <w:autoRedefine/>
    <w:uiPriority w:val="39"/>
    <w:unhideWhenUsed/>
    <w:rsid w:val="00AE7032"/>
    <w:pPr>
      <w:spacing w:after="100"/>
    </w:pPr>
  </w:style>
  <w:style w:type="paragraph" w:styleId="TOC2">
    <w:name w:val="toc 2"/>
    <w:basedOn w:val="Normal"/>
    <w:next w:val="Normal"/>
    <w:autoRedefine/>
    <w:uiPriority w:val="39"/>
    <w:unhideWhenUsed/>
    <w:rsid w:val="00AE7032"/>
    <w:pPr>
      <w:spacing w:after="100"/>
      <w:ind w:left="220"/>
    </w:pPr>
  </w:style>
  <w:style w:type="paragraph" w:styleId="TOC3">
    <w:name w:val="toc 3"/>
    <w:basedOn w:val="Normal"/>
    <w:next w:val="Normal"/>
    <w:autoRedefine/>
    <w:uiPriority w:val="39"/>
    <w:unhideWhenUsed/>
    <w:rsid w:val="00AE70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youtube.com/watch?v=iKX2iqSFJKE&amp;list=PLDS_sVpO_inaI4wH0rKZRFNtDPc_MWFv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41"/>
    <w:rsid w:val="008C2C41"/>
    <w:rsid w:val="00E00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7B40EFBA249419E1166E3F89481C7">
    <w:name w:val="5267B40EFBA249419E1166E3F89481C7"/>
    <w:rsid w:val="008C2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6377B84-CEC7-4399-B1BB-E746757C4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1617</TotalTime>
  <Pages>5</Pages>
  <Words>1717</Words>
  <Characters>9788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McCarthy</dc:creator>
  <cp:keywords/>
  <cp:lastModifiedBy>Daniel McCarthy</cp:lastModifiedBy>
  <cp:revision>160</cp:revision>
  <dcterms:created xsi:type="dcterms:W3CDTF">2016-01-26T18:21:00Z</dcterms:created>
  <dcterms:modified xsi:type="dcterms:W3CDTF">2016-03-27T21:14:00Z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